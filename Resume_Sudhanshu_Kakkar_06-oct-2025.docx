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04E6E75C" w:rsidR="00597D74" w:rsidRPr="00AE7E72" w:rsidRDefault="00171C10" w:rsidP="00AE7E72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173E62BA" w14:textId="2B6CF5A5" w:rsidR="00B455BF" w:rsidRPr="008678C8" w:rsidRDefault="008678C8" w:rsidP="008678C8">
      <w:pPr>
        <w:pStyle w:val="Subtitle"/>
        <w:pBdr>
          <w:bottom w:val="none" w:sz="0" w:space="0" w:color="auto"/>
        </w:pBd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8678C8">
        <w:rPr>
          <w:rFonts w:ascii="Arial" w:hAnsi="Arial" w:cs="Arial"/>
          <w:b/>
          <w:bCs/>
          <w:sz w:val="18"/>
          <w:szCs w:val="18"/>
        </w:rPr>
        <w:t>Phone:</w:t>
      </w:r>
      <w:r>
        <w:rPr>
          <w:rFonts w:ascii="Arial" w:hAnsi="Arial" w:cs="Arial"/>
          <w:sz w:val="18"/>
          <w:szCs w:val="18"/>
        </w:rPr>
        <w:t xml:space="preserve"> 732-500-2147</w:t>
      </w:r>
      <w:r w:rsidR="00B743A1" w:rsidRPr="008678C8">
        <w:rPr>
          <w:b/>
          <w:bCs/>
          <w:sz w:val="24"/>
          <w:szCs w:val="24"/>
        </w:rPr>
        <w:t xml:space="preserve"> </w:t>
      </w:r>
      <w:r w:rsidR="00313E55" w:rsidRPr="008678C8">
        <w:rPr>
          <w:b/>
          <w:bCs/>
          <w:sz w:val="24"/>
          <w:szCs w:val="24"/>
        </w:rPr>
        <w:t xml:space="preserve">| </w:t>
      </w:r>
      <w:r w:rsidRPr="008678C8">
        <w:rPr>
          <w:rFonts w:ascii="Arial" w:hAnsi="Arial" w:cs="Arial"/>
          <w:b/>
          <w:bCs/>
          <w:sz w:val="18"/>
          <w:szCs w:val="18"/>
        </w:rPr>
        <w:t>Email</w:t>
      </w:r>
      <w:r>
        <w:rPr>
          <w:b/>
          <w:bCs/>
          <w:sz w:val="24"/>
          <w:szCs w:val="24"/>
        </w:rPr>
        <w:t xml:space="preserve">: </w:t>
      </w:r>
      <w:hyperlink r:id="rId9" w:history="1">
        <w:r w:rsidRPr="0099642C">
          <w:rPr>
            <w:rStyle w:val="Hyperlink"/>
            <w:rFonts w:ascii="Arial" w:hAnsi="Arial" w:cs="Arial"/>
            <w:sz w:val="18"/>
            <w:szCs w:val="18"/>
          </w:rPr>
          <w:t>emsudhanshu@gmail.com</w:t>
        </w:r>
      </w:hyperlink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="00597D74" w:rsidRPr="008678C8">
        <w:rPr>
          <w:b/>
          <w:bCs/>
          <w:sz w:val="24"/>
          <w:szCs w:val="24"/>
        </w:rPr>
        <w:t>|</w:t>
      </w:r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Pr="008678C8">
        <w:rPr>
          <w:rFonts w:ascii="Arial" w:hAnsi="Arial" w:cs="Arial"/>
          <w:b/>
          <w:bCs/>
          <w:sz w:val="18"/>
          <w:szCs w:val="18"/>
        </w:rPr>
        <w:t>Linked</w:t>
      </w:r>
      <w:r w:rsidR="00720B58">
        <w:rPr>
          <w:rFonts w:ascii="Arial" w:hAnsi="Arial" w:cs="Arial"/>
          <w:b/>
          <w:bCs/>
          <w:sz w:val="18"/>
          <w:szCs w:val="18"/>
        </w:rPr>
        <w:t>In</w:t>
      </w:r>
      <w:r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99642C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  <w:r>
        <w:rPr>
          <w:b/>
          <w:bCs/>
          <w:sz w:val="24"/>
          <w:szCs w:val="24"/>
        </w:rPr>
        <w:br/>
      </w:r>
      <w:r w:rsidRPr="008678C8">
        <w:rPr>
          <w:rFonts w:ascii="Arial" w:hAnsi="Arial" w:cs="Arial"/>
          <w:b/>
          <w:bCs/>
          <w:sz w:val="18"/>
          <w:szCs w:val="18"/>
        </w:rPr>
        <w:t>Portfolio</w:t>
      </w:r>
      <w:r>
        <w:rPr>
          <w:sz w:val="18"/>
          <w:szCs w:val="18"/>
        </w:rPr>
        <w:t xml:space="preserve">: </w:t>
      </w:r>
      <w:r w:rsidRPr="008678C8">
        <w:rPr>
          <w:rStyle w:val="Hyperlink"/>
          <w:rFonts w:ascii="Arial" w:hAnsi="Arial" w:cs="Arial"/>
          <w:sz w:val="18"/>
          <w:szCs w:val="18"/>
        </w:rPr>
        <w:t>https://emsudhanshu.github.io/portfolio/</w:t>
      </w:r>
    </w:p>
    <w:p w14:paraId="4C706FCD" w14:textId="211CB2E8" w:rsidR="00983E5C" w:rsidRPr="00983E5C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32"/>
        </w:rPr>
      </w:pPr>
      <w:r w:rsidRPr="00983E5C">
        <w:rPr>
          <w:rFonts w:ascii="Arial" w:hAnsi="Arial" w:cs="Arial"/>
          <w:b/>
          <w:bCs/>
          <w:sz w:val="24"/>
          <w:szCs w:val="32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AE7E72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A36A9B4" w14:textId="77777777" w:rsidR="00AE7E72" w:rsidRPr="00AE7E72" w:rsidRDefault="00AE7E72" w:rsidP="00AE7E72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</w:pPr>
          </w:p>
          <w:p w14:paraId="39E0BB4D" w14:textId="197BB760" w:rsidR="00E05C6F" w:rsidRPr="00AE7E72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</w:pPr>
            <w:r w:rsidRPr="00AE7E72"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  <w:t>Master’s Degree - Applied Artificial Intelligence</w:t>
            </w:r>
          </w:p>
          <w:p w14:paraId="7D7E4938" w14:textId="00B234BE" w:rsidR="00E05C6F" w:rsidRPr="00AE7E72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AE7E72">
              <w:rPr>
                <w:rFonts w:ascii="Arial" w:hAnsi="Arial" w:cs="Arial"/>
                <w:bCs/>
                <w:sz w:val="22"/>
                <w:szCs w:val="22"/>
                <w:lang w:val="en-IN"/>
              </w:rPr>
              <w:t>Stevens Institute of Technology</w:t>
            </w:r>
            <w:r w:rsidRPr="00AE7E72">
              <w:rPr>
                <w:rFonts w:ascii="Arial" w:hAnsi="Arial" w:cs="Arial"/>
                <w:sz w:val="22"/>
                <w:szCs w:val="22"/>
                <w:lang w:val="en-IN"/>
              </w:rPr>
              <w:t xml:space="preserve">, </w:t>
            </w:r>
            <w:r w:rsidR="00BE2FB5">
              <w:rPr>
                <w:rFonts w:ascii="Arial" w:hAnsi="Arial" w:cs="Arial"/>
                <w:sz w:val="22"/>
                <w:szCs w:val="22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AE7E72" w:rsidRDefault="00983E5C" w:rsidP="00AE7E7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70CBD7C9" w14:textId="06FD62A5" w:rsidR="00E05C6F" w:rsidRPr="00AE7E72" w:rsidRDefault="00E05C6F" w:rsidP="00AE7E7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E7E72">
              <w:rPr>
                <w:rFonts w:ascii="Arial" w:hAnsi="Arial" w:cs="Arial"/>
                <w:sz w:val="22"/>
                <w:szCs w:val="22"/>
              </w:rPr>
              <w:t>2025 – 2026(Expected)</w:t>
            </w:r>
          </w:p>
        </w:tc>
      </w:tr>
      <w:tr w:rsidR="00E05C6F" w:rsidRPr="00AE7E72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AE7E72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</w:pPr>
            <w:r w:rsidRPr="00AE7E72"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  <w:t>Bachelor’s Degree - Computer Science Engineering - CGPA – 8.4</w:t>
            </w:r>
          </w:p>
          <w:p w14:paraId="2B3CF5D7" w14:textId="77D720EE" w:rsidR="00597D74" w:rsidRPr="00AE7E72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7E72">
              <w:rPr>
                <w:rFonts w:ascii="Arial" w:hAnsi="Arial" w:cs="Arial"/>
                <w:sz w:val="22"/>
                <w:szCs w:val="22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AE7E72" w:rsidRDefault="00E05C6F" w:rsidP="00AE7E7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E7E72">
              <w:rPr>
                <w:rFonts w:ascii="Arial" w:hAnsi="Arial" w:cs="Arial"/>
                <w:sz w:val="22"/>
                <w:szCs w:val="22"/>
              </w:rPr>
              <w:t>2015 – 2019</w:t>
            </w:r>
          </w:p>
        </w:tc>
      </w:tr>
      <w:tr w:rsidR="00597D74" w:rsidRPr="00597D74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Default="00983E5C" w:rsidP="00AE7E72">
            <w:pPr>
              <w:jc w:val="both"/>
              <w:rPr>
                <w:rFonts w:ascii="Arial" w:hAnsi="Arial" w:cs="Arial"/>
              </w:rPr>
            </w:pPr>
          </w:p>
          <w:p w14:paraId="46530DA0" w14:textId="5370C958" w:rsidR="00983E5C" w:rsidRPr="00983E5C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RELEVANT </w:t>
            </w:r>
            <w:r w:rsidR="00AE7E72">
              <w:rPr>
                <w:rFonts w:ascii="Arial" w:hAnsi="Arial" w:cs="Arial"/>
                <w:b/>
                <w:bCs/>
                <w:sz w:val="24"/>
                <w:szCs w:val="32"/>
              </w:rPr>
              <w:t>COURSEWORK</w:t>
            </w:r>
          </w:p>
          <w:p w14:paraId="1EFAE04D" w14:textId="77777777" w:rsidR="00AE7E72" w:rsidRDefault="00AE7E72" w:rsidP="00AE7E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833B08" w14:textId="2FF00863" w:rsidR="00597D74" w:rsidRPr="00831CAB" w:rsidRDefault="00597D74" w:rsidP="00831C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CAB">
              <w:rPr>
                <w:rFonts w:ascii="Arial" w:hAnsi="Arial" w:cs="Arial"/>
                <w:sz w:val="22"/>
                <w:szCs w:val="22"/>
              </w:rPr>
              <w:t>Applied Machine Learning, Probability and Stochastic Processes, Deep Learning</w:t>
            </w:r>
            <w:r w:rsidR="00BE6FC0">
              <w:rPr>
                <w:rFonts w:ascii="Arial" w:hAnsi="Arial" w:cs="Arial"/>
                <w:sz w:val="22"/>
                <w:szCs w:val="22"/>
              </w:rPr>
              <w:t>, Big Data, Pattern Recognition</w:t>
            </w:r>
          </w:p>
          <w:p w14:paraId="40394D94" w14:textId="77777777" w:rsidR="00AE7E72" w:rsidRDefault="00AE7E72" w:rsidP="00AE7E72">
            <w:pPr>
              <w:jc w:val="both"/>
              <w:rPr>
                <w:rFonts w:ascii="Arial" w:hAnsi="Arial" w:cs="Arial"/>
              </w:rPr>
            </w:pPr>
          </w:p>
          <w:p w14:paraId="43DDDE07" w14:textId="319B8D5C" w:rsidR="00AE7E72" w:rsidRDefault="00AE7E72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983E5C">
              <w:rPr>
                <w:rFonts w:ascii="Arial" w:hAnsi="Arial" w:cs="Arial"/>
                <w:b/>
                <w:bCs/>
                <w:sz w:val="24"/>
                <w:szCs w:val="32"/>
              </w:rPr>
              <w:t>TECHNICAL PROFICIENCY</w:t>
            </w:r>
          </w:p>
          <w:p w14:paraId="36E622B7" w14:textId="77777777" w:rsidR="00AE7E72" w:rsidRPr="00983E5C" w:rsidRDefault="00AE7E72" w:rsidP="00AE7E72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  <w:gridCol w:w="5397"/>
            </w:tblGrid>
            <w:tr w:rsidR="00AE7E72" w:rsidRPr="00597D74" w14:paraId="475DABE5" w14:textId="77777777" w:rsidTr="00AE7E72">
              <w:trPr>
                <w:trHeight w:val="1177"/>
              </w:trPr>
              <w:tc>
                <w:tcPr>
                  <w:tcW w:w="5371" w:type="dxa"/>
                </w:tcPr>
                <w:p w14:paraId="53DF3AB1" w14:textId="44CE7930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Machine Learning: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 xml:space="preserve"> Python, BERT Fine-Tuning, NLP, Text Classification, </w:t>
                  </w:r>
                  <w:proofErr w:type="spellStart"/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HuggingFace</w:t>
                  </w:r>
                  <w:proofErr w:type="spellEnd"/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 xml:space="preserve"> Transformers, TensorFlow, scikit-learn</w:t>
                  </w:r>
                </w:p>
                <w:p w14:paraId="35DB69D3" w14:textId="28834346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Frontend: 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HTML, CSS, JavaScript, Bootstrap, Material UI, React, React Native, Redux Toolkit, Micro</w:t>
                  </w:r>
                  <w:r w:rsidR="00B67298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Frontends</w:t>
                  </w:r>
                </w:p>
                <w:p w14:paraId="5491D205" w14:textId="77777777" w:rsid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Backend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Node.js,  Java Spring Boot, Microservices</w:t>
                  </w:r>
                </w:p>
                <w:p w14:paraId="3D778F1B" w14:textId="77777777" w:rsidR="00AE7E72" w:rsidRPr="00AE7E72" w:rsidRDefault="00AE7E72" w:rsidP="00FD5159">
                  <w:pPr>
                    <w:pStyle w:val="ListParagraph"/>
                    <w:ind w:left="36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97" w:type="dxa"/>
                </w:tcPr>
                <w:p w14:paraId="0BDF4ADA" w14:textId="77B013F3" w:rsidR="00555F44" w:rsidRDefault="00555F44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5F4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Agentic AI: </w:t>
                  </w:r>
                  <w:proofErr w:type="spellStart"/>
                  <w:r w:rsidRPr="00555F44">
                    <w:rPr>
                      <w:rFonts w:ascii="Arial" w:hAnsi="Arial" w:cs="Arial"/>
                      <w:sz w:val="22"/>
                      <w:szCs w:val="22"/>
                    </w:rPr>
                    <w:t>CrewAI</w:t>
                  </w:r>
                  <w:proofErr w:type="spellEnd"/>
                  <w:r w:rsidRPr="00555F44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55F44">
                    <w:rPr>
                      <w:rFonts w:ascii="Arial" w:hAnsi="Arial" w:cs="Arial"/>
                      <w:sz w:val="22"/>
                      <w:szCs w:val="22"/>
                    </w:rPr>
                    <w:t>LangChain</w:t>
                  </w:r>
                  <w:proofErr w:type="spellEnd"/>
                  <w:r w:rsidRPr="00555F4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2EB9D547" w14:textId="73512AAE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Database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PostgreSQL, MongoDB</w:t>
                  </w:r>
                </w:p>
                <w:p w14:paraId="2A37CFCC" w14:textId="77777777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Build Tools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Maven, NPM</w:t>
                  </w:r>
                </w:p>
                <w:p w14:paraId="3A2B9821" w14:textId="77777777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Version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Control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Git, Bitbucket</w:t>
                  </w:r>
                </w:p>
                <w:p w14:paraId="35780DB8" w14:textId="77777777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Agile Methodologies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Scrum, Sprint Planning , Retrospectives</w:t>
                  </w:r>
                </w:p>
                <w:p w14:paraId="59B31C9D" w14:textId="77777777" w:rsidR="00AE7E72" w:rsidRPr="00AE7E72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E7E7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Project Management</w:t>
                  </w:r>
                  <w:r w:rsidRPr="00AE7E72">
                    <w:rPr>
                      <w:rFonts w:ascii="Arial" w:hAnsi="Arial" w:cs="Arial"/>
                      <w:sz w:val="22"/>
                      <w:szCs w:val="22"/>
                    </w:rPr>
                    <w:t>: Jira</w:t>
                  </w:r>
                </w:p>
              </w:tc>
            </w:tr>
          </w:tbl>
          <w:p w14:paraId="24BCAE00" w14:textId="317B666A" w:rsidR="00983E5C" w:rsidRPr="00597D74" w:rsidRDefault="00983E5C" w:rsidP="00AE7E7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597D74" w:rsidRDefault="00597D74" w:rsidP="00AE7E72">
            <w:pPr>
              <w:jc w:val="right"/>
              <w:rPr>
                <w:rFonts w:ascii="Arial" w:hAnsi="Arial" w:cs="Arial"/>
              </w:rPr>
            </w:pPr>
          </w:p>
        </w:tc>
      </w:tr>
    </w:tbl>
    <w:p w14:paraId="6E1DFEB2" w14:textId="35B2CBA6" w:rsidR="00983E5C" w:rsidRPr="00983E5C" w:rsidRDefault="00AE7E72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RELEVANT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B2732" w:rsidRPr="002105E2" w14:paraId="4E6D3FDF" w14:textId="77777777" w:rsidTr="009A12A3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542500A0" w14:textId="77777777" w:rsidR="00B455BF" w:rsidRPr="002105E2" w:rsidRDefault="00B455BF" w:rsidP="002105E2">
            <w:pPr>
              <w:jc w:val="both"/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</w:pPr>
          </w:p>
          <w:p w14:paraId="4C5C1E5E" w14:textId="7B6EFCF7" w:rsidR="000B2732" w:rsidRPr="002105E2" w:rsidRDefault="00614070" w:rsidP="002105E2">
            <w:pPr>
              <w:jc w:val="both"/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>Fidelity Information Services India Private Ltd (FIS)</w:t>
            </w:r>
            <w:r w:rsidR="00B455BF"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 xml:space="preserve"> - </w:t>
            </w:r>
            <w:r w:rsidR="00B455BF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1240F262" w14:textId="77777777" w:rsidR="00AE7E72" w:rsidRPr="002105E2" w:rsidRDefault="00AE7E72" w:rsidP="002105E2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0505E6A0" w14:textId="3A73584D" w:rsidR="005D73DA" w:rsidRPr="002105E2" w:rsidRDefault="005D73DA" w:rsidP="002105E2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9B5" w:rsidRPr="002105E2" w14:paraId="4F0E88D7" w14:textId="77777777" w:rsidTr="009A12A3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5ED4086F" w14:textId="5ED6009F" w:rsidR="00E529B5" w:rsidRPr="002105E2" w:rsidRDefault="00E529B5" w:rsidP="002105E2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07547B65" w14:textId="32B503CC" w:rsidR="00E529B5" w:rsidRPr="002105E2" w:rsidRDefault="00E529B5" w:rsidP="002105E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Jun 2024 – Jan 2025</w:t>
            </w:r>
          </w:p>
        </w:tc>
      </w:tr>
    </w:tbl>
    <w:p w14:paraId="5E38D52A" w14:textId="7D7FB61F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>Developed a standalone payment gateway application using React JS</w:t>
      </w:r>
      <w:r w:rsidR="001D374A">
        <w:rPr>
          <w:rFonts w:ascii="Arial" w:hAnsi="Arial" w:cs="Arial"/>
          <w:sz w:val="22"/>
          <w:szCs w:val="22"/>
          <w:lang w:val="en-IN"/>
        </w:rPr>
        <w:t xml:space="preserve"> processing </w:t>
      </w:r>
      <w:r w:rsidR="001D374A" w:rsidRPr="00236090">
        <w:rPr>
          <w:rFonts w:ascii="Arial" w:hAnsi="Arial" w:cs="Arial"/>
          <w:b/>
          <w:bCs/>
          <w:sz w:val="22"/>
          <w:szCs w:val="22"/>
          <w:lang w:val="en-IN"/>
        </w:rPr>
        <w:t xml:space="preserve">400 transactions </w:t>
      </w:r>
      <w:r w:rsidR="001D374A" w:rsidRPr="00236090">
        <w:rPr>
          <w:rFonts w:ascii="Arial" w:hAnsi="Arial" w:cs="Arial"/>
          <w:sz w:val="22"/>
          <w:szCs w:val="22"/>
          <w:lang w:val="en-IN"/>
        </w:rPr>
        <w:t>daily</w:t>
      </w:r>
      <w:r w:rsidR="001D374A" w:rsidRPr="00236090">
        <w:rPr>
          <w:rFonts w:ascii="Arial" w:hAnsi="Arial" w:cs="Arial"/>
          <w:sz w:val="24"/>
          <w:lang w:val="en-IN"/>
        </w:rPr>
        <w:t>.</w:t>
      </w:r>
    </w:p>
    <w:p w14:paraId="455692D6" w14:textId="403889A5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>Developed a standalone application 15G/H submission and download using React JS and Java Sprin</w:t>
      </w:r>
      <w:r w:rsidR="00B67298">
        <w:rPr>
          <w:rFonts w:ascii="Arial" w:hAnsi="Arial" w:cs="Arial"/>
          <w:sz w:val="22"/>
          <w:szCs w:val="22"/>
          <w:lang w:val="en-IN"/>
        </w:rPr>
        <w:t>g</w:t>
      </w:r>
      <w:r w:rsidRPr="002105E2">
        <w:rPr>
          <w:rFonts w:ascii="Arial" w:hAnsi="Arial" w:cs="Arial"/>
          <w:sz w:val="22"/>
          <w:szCs w:val="22"/>
          <w:lang w:val="en-IN"/>
        </w:rPr>
        <w:t xml:space="preserve"> Boot Microservices.</w:t>
      </w:r>
    </w:p>
    <w:p w14:paraId="254BE8C5" w14:textId="77777777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 xml:space="preserve">Automated the build generation and obfuscation process using Node.js, saving 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>2 working hours</w:t>
      </w:r>
      <w:r w:rsidRPr="002105E2">
        <w:rPr>
          <w:rFonts w:ascii="Arial" w:hAnsi="Arial" w:cs="Arial"/>
          <w:sz w:val="22"/>
          <w:szCs w:val="22"/>
          <w:lang w:val="en-IN"/>
        </w:rPr>
        <w:t xml:space="preserve"> daily. </w:t>
      </w:r>
    </w:p>
    <w:p w14:paraId="6C2D9CEA" w14:textId="332A7169" w:rsidR="00D0780A" w:rsidRPr="002105E2" w:rsidRDefault="00EC312E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EC312E">
        <w:rPr>
          <w:rFonts w:ascii="Arial" w:hAnsi="Arial" w:cs="Arial"/>
          <w:sz w:val="22"/>
          <w:szCs w:val="22"/>
          <w:lang w:val="en-IN"/>
        </w:rPr>
        <w:t xml:space="preserve">Drove architectural enhancements </w:t>
      </w:r>
      <w:r w:rsidR="00FA6235">
        <w:rPr>
          <w:rFonts w:ascii="Arial" w:hAnsi="Arial" w:cs="Arial"/>
          <w:sz w:val="22"/>
          <w:szCs w:val="22"/>
          <w:lang w:val="en-IN"/>
        </w:rPr>
        <w:t xml:space="preserve">like </w:t>
      </w:r>
      <w:r w:rsidRPr="00EC312E">
        <w:rPr>
          <w:rFonts w:ascii="Arial" w:hAnsi="Arial" w:cs="Arial"/>
          <w:sz w:val="22"/>
          <w:szCs w:val="22"/>
          <w:lang w:val="en-IN"/>
        </w:rPr>
        <w:t xml:space="preserve">code structuring, optimization, and obfuscation that achieved an excellent AppSec security score of 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>94%</w:t>
      </w:r>
      <w:r w:rsidR="00D0780A" w:rsidRPr="002105E2">
        <w:rPr>
          <w:rFonts w:ascii="Arial" w:hAnsi="Arial" w:cs="Arial"/>
          <w:sz w:val="22"/>
          <w:szCs w:val="22"/>
          <w:lang w:val="en-IN"/>
        </w:rPr>
        <w:t xml:space="preserve">. </w:t>
      </w:r>
    </w:p>
    <w:p w14:paraId="0D0863E2" w14:textId="0C62669D" w:rsidR="004072BC" w:rsidRPr="004072BC" w:rsidRDefault="004072BC" w:rsidP="004072BC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4072BC">
        <w:rPr>
          <w:rFonts w:ascii="Arial" w:hAnsi="Arial" w:cs="Arial"/>
          <w:sz w:val="22"/>
          <w:szCs w:val="22"/>
          <w:lang w:val="en-IN"/>
        </w:rPr>
        <w:t xml:space="preserve">Accelerated development workflows by creating boilerplate code generation scripts that saved developers an estimated 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>15 minutes</w:t>
      </w:r>
      <w:r w:rsidRPr="004072BC">
        <w:rPr>
          <w:rFonts w:ascii="Arial" w:hAnsi="Arial" w:cs="Arial"/>
          <w:sz w:val="22"/>
          <w:szCs w:val="22"/>
          <w:lang w:val="en-IN"/>
        </w:rPr>
        <w:t xml:space="preserve"> per module</w:t>
      </w:r>
      <w:r>
        <w:rPr>
          <w:rFonts w:ascii="Arial" w:hAnsi="Arial" w:cs="Arial"/>
          <w:sz w:val="22"/>
          <w:szCs w:val="22"/>
          <w:lang w:val="en-IN"/>
        </w:rPr>
        <w:t>.</w:t>
      </w:r>
    </w:p>
    <w:p w14:paraId="1A5ADCFD" w14:textId="77777777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 xml:space="preserve">Took ownership of product development, leading a team of 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 xml:space="preserve">5 </w:t>
      </w:r>
      <w:r w:rsidRPr="00236090">
        <w:rPr>
          <w:rFonts w:ascii="Arial" w:hAnsi="Arial" w:cs="Arial"/>
          <w:sz w:val="22"/>
          <w:szCs w:val="22"/>
          <w:lang w:val="en-IN"/>
        </w:rPr>
        <w:t>developers</w:t>
      </w:r>
      <w:r w:rsidRPr="002105E2">
        <w:rPr>
          <w:rFonts w:ascii="Arial" w:hAnsi="Arial" w:cs="Arial"/>
          <w:sz w:val="22"/>
          <w:szCs w:val="22"/>
          <w:lang w:val="en-IN"/>
        </w:rPr>
        <w:t xml:space="preserve">. </w:t>
      </w:r>
    </w:p>
    <w:p w14:paraId="2ADCA3FD" w14:textId="77777777" w:rsidR="00D0780A" w:rsidRPr="002105E2" w:rsidRDefault="00D0780A" w:rsidP="002105E2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2105E2">
        <w:rPr>
          <w:rFonts w:ascii="Arial" w:hAnsi="Arial" w:cs="Arial"/>
          <w:sz w:val="22"/>
          <w:szCs w:val="22"/>
          <w:lang w:val="en-IN"/>
        </w:rPr>
        <w:t xml:space="preserve">Mentored and guided the team in coding best practices, maintainability, and task delegation while monitoring progress. </w:t>
      </w:r>
    </w:p>
    <w:p w14:paraId="03A5A18F" w14:textId="5B1AF285" w:rsidR="004072BC" w:rsidRPr="004072BC" w:rsidRDefault="004072BC" w:rsidP="004072BC">
      <w:pPr>
        <w:pStyle w:val="ListBullet"/>
        <w:jc w:val="both"/>
        <w:rPr>
          <w:rFonts w:ascii="Arial" w:hAnsi="Arial" w:cs="Arial"/>
          <w:sz w:val="22"/>
          <w:szCs w:val="22"/>
          <w:lang w:val="en-IN"/>
        </w:rPr>
      </w:pPr>
      <w:r w:rsidRPr="004072BC">
        <w:rPr>
          <w:rFonts w:ascii="Arial" w:hAnsi="Arial" w:cs="Arial"/>
          <w:sz w:val="22"/>
          <w:szCs w:val="22"/>
          <w:lang w:val="en-IN"/>
        </w:rPr>
        <w:t xml:space="preserve">Enforced code quality and consistency by conducting weekly code reviews and practicing pair programming, reducing the deployment defect rate by </w:t>
      </w:r>
      <w:r w:rsidR="0009012B" w:rsidRPr="00236090">
        <w:rPr>
          <w:rFonts w:ascii="Arial" w:hAnsi="Arial" w:cs="Arial"/>
          <w:b/>
          <w:bCs/>
          <w:sz w:val="22"/>
          <w:szCs w:val="22"/>
          <w:lang w:val="en-IN"/>
        </w:rPr>
        <w:t>20</w:t>
      </w:r>
      <w:r w:rsidRPr="00236090">
        <w:rPr>
          <w:rFonts w:ascii="Arial" w:hAnsi="Arial" w:cs="Arial"/>
          <w:b/>
          <w:bCs/>
          <w:sz w:val="22"/>
          <w:szCs w:val="22"/>
          <w:lang w:val="en-IN"/>
        </w:rPr>
        <w:t>%</w:t>
      </w:r>
      <w:r w:rsidRPr="004072BC">
        <w:rPr>
          <w:rFonts w:ascii="Arial" w:hAnsi="Arial" w:cs="Arial"/>
          <w:sz w:val="22"/>
          <w:szCs w:val="22"/>
          <w:lang w:val="en-IN"/>
        </w:rPr>
        <w:t>.</w:t>
      </w:r>
    </w:p>
    <w:p w14:paraId="2056ADDF" w14:textId="77777777" w:rsidR="00F51606" w:rsidRPr="002105E2" w:rsidRDefault="00F51606" w:rsidP="002105E2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sz w:val="22"/>
          <w:szCs w:val="22"/>
          <w:lang w:val="en-IN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35"/>
      </w:tblGrid>
      <w:tr w:rsidR="008A2B7F" w:rsidRPr="002105E2" w14:paraId="14F1B6A7" w14:textId="77777777" w:rsidTr="00AE7E72">
        <w:trPr>
          <w:trHeight w:val="324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7767A3C2" w14:textId="4E139F91" w:rsidR="006133C6" w:rsidRPr="002105E2" w:rsidRDefault="00200389" w:rsidP="002105E2">
            <w:pPr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 xml:space="preserve">Full Stack Developer – </w:t>
            </w:r>
            <w:r w:rsidR="0053757F"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 xml:space="preserve">Software Development Engineer </w:t>
            </w: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>II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FD4" w14:textId="3059EBD2" w:rsidR="00352849" w:rsidRPr="002105E2" w:rsidRDefault="006133C6" w:rsidP="002105E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C2E1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202</w:t>
            </w:r>
            <w:r w:rsidR="00DC2E1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DC2E1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May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202</w:t>
            </w:r>
            <w:r w:rsidR="00DC2E1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14:paraId="4C08CF18" w14:textId="1E1ABC7C" w:rsidR="002E5EE0" w:rsidRPr="002105E2" w:rsidRDefault="002E5EE0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 xml:space="preserve">Contributed to the development of backend </w:t>
      </w:r>
      <w:r w:rsidR="00B67298">
        <w:rPr>
          <w:rFonts w:ascii="Arial" w:hAnsi="Arial" w:cs="Arial"/>
          <w:sz w:val="22"/>
          <w:szCs w:val="22"/>
        </w:rPr>
        <w:t>M</w:t>
      </w:r>
      <w:r w:rsidRPr="002105E2">
        <w:rPr>
          <w:rFonts w:ascii="Arial" w:hAnsi="Arial" w:cs="Arial"/>
          <w:sz w:val="22"/>
          <w:szCs w:val="22"/>
        </w:rPr>
        <w:t>icroservices using Java Spring Boot framework and PostgreSQL database</w:t>
      </w:r>
      <w:r w:rsidR="0009012B">
        <w:rPr>
          <w:rFonts w:ascii="Arial" w:hAnsi="Arial" w:cs="Arial"/>
          <w:sz w:val="22"/>
          <w:szCs w:val="22"/>
        </w:rPr>
        <w:t xml:space="preserve">, contributing to a system running </w:t>
      </w:r>
      <w:r w:rsidR="0009012B" w:rsidRPr="00B62A0E">
        <w:rPr>
          <w:rFonts w:ascii="Arial" w:hAnsi="Arial" w:cs="Arial"/>
          <w:b/>
          <w:bCs/>
          <w:sz w:val="22"/>
          <w:szCs w:val="22"/>
        </w:rPr>
        <w:t>15+ services</w:t>
      </w:r>
      <w:r w:rsidR="0009012B">
        <w:rPr>
          <w:rFonts w:ascii="Arial" w:hAnsi="Arial" w:cs="Arial"/>
          <w:sz w:val="22"/>
          <w:szCs w:val="22"/>
        </w:rPr>
        <w:t>.</w:t>
      </w:r>
    </w:p>
    <w:p w14:paraId="1E4BDCAB" w14:textId="77777777" w:rsidR="0009012B" w:rsidRPr="0009012B" w:rsidRDefault="0009012B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09012B">
        <w:rPr>
          <w:rFonts w:ascii="Arial" w:hAnsi="Arial" w:cs="Arial"/>
          <w:sz w:val="22"/>
          <w:szCs w:val="22"/>
        </w:rPr>
        <w:t xml:space="preserve">Drove a </w:t>
      </w:r>
      <w:r w:rsidRPr="00D72F4E">
        <w:rPr>
          <w:rFonts w:ascii="Arial" w:hAnsi="Arial" w:cs="Arial"/>
          <w:b/>
          <w:bCs/>
          <w:sz w:val="22"/>
          <w:szCs w:val="22"/>
        </w:rPr>
        <w:t>50% improvement</w:t>
      </w:r>
      <w:r w:rsidRPr="0009012B">
        <w:rPr>
          <w:rFonts w:ascii="Arial" w:hAnsi="Arial" w:cs="Arial"/>
          <w:sz w:val="22"/>
          <w:szCs w:val="22"/>
        </w:rPr>
        <w:t xml:space="preserve"> in front-end development speed by recommending and implementing Micro-Frontends and React Toolkit, allowing parallel, independent deployment of UI features</w:t>
      </w:r>
      <w:r>
        <w:t>.</w:t>
      </w:r>
    </w:p>
    <w:p w14:paraId="01B64E09" w14:textId="30E561FF" w:rsidR="00AE7E72" w:rsidRPr="002105E2" w:rsidRDefault="002E5EE0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 xml:space="preserve">End-to-end delivered and maintained </w:t>
      </w:r>
      <w:r w:rsidR="004D7B29" w:rsidRPr="005F47B8">
        <w:rPr>
          <w:rFonts w:ascii="Arial" w:hAnsi="Arial" w:cs="Arial"/>
          <w:b/>
          <w:bCs/>
          <w:sz w:val="22"/>
          <w:szCs w:val="22"/>
        </w:rPr>
        <w:t>6+</w:t>
      </w:r>
      <w:r w:rsidR="005F47B8" w:rsidRPr="005F47B8">
        <w:rPr>
          <w:rFonts w:ascii="Arial" w:hAnsi="Arial" w:cs="Arial"/>
          <w:b/>
          <w:bCs/>
          <w:sz w:val="22"/>
          <w:szCs w:val="22"/>
        </w:rPr>
        <w:t xml:space="preserve"> critical</w:t>
      </w:r>
      <w:r w:rsidRPr="005F47B8">
        <w:rPr>
          <w:rFonts w:ascii="Arial" w:hAnsi="Arial" w:cs="Arial"/>
          <w:b/>
          <w:bCs/>
          <w:sz w:val="22"/>
          <w:szCs w:val="22"/>
        </w:rPr>
        <w:t xml:space="preserve"> net banking modules</w:t>
      </w:r>
      <w:r w:rsidRPr="002105E2">
        <w:rPr>
          <w:rFonts w:ascii="Arial" w:hAnsi="Arial" w:cs="Arial"/>
          <w:sz w:val="22"/>
          <w:szCs w:val="22"/>
        </w:rPr>
        <w:t xml:space="preserve"> like Profile, Accounts, Payee Management, Alerts Management, Fund Transfers etc. by developing required UI and APIs. 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096844" w:rsidRPr="002105E2" w14:paraId="3E0CB152" w14:textId="77777777" w:rsidTr="00B455B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319B64A" w14:textId="33D26D7C" w:rsidR="00096844" w:rsidRPr="002105E2" w:rsidRDefault="00096844" w:rsidP="002105E2">
            <w:pPr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lastRenderedPageBreak/>
              <w:t>Front End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2E01D" w14:textId="67FB1C8C" w:rsidR="00096844" w:rsidRPr="002105E2" w:rsidRDefault="00096844" w:rsidP="002105E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Nov 2021 – July 2023</w:t>
            </w:r>
          </w:p>
        </w:tc>
      </w:tr>
    </w:tbl>
    <w:p w14:paraId="1DD09CC7" w14:textId="77777777" w:rsidR="00A8346D" w:rsidRPr="00A8346D" w:rsidRDefault="00A8346D" w:rsidP="00A8346D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A8346D">
        <w:rPr>
          <w:rFonts w:ascii="Arial" w:hAnsi="Arial" w:cs="Arial"/>
          <w:sz w:val="22"/>
          <w:szCs w:val="22"/>
        </w:rPr>
        <w:t xml:space="preserve">Developed complex Internet Banking UI using React, Redux, and Material UI, achieving a </w:t>
      </w:r>
      <w:r w:rsidRPr="00E92967">
        <w:rPr>
          <w:rFonts w:ascii="Arial" w:hAnsi="Arial" w:cs="Arial"/>
          <w:b/>
          <w:bCs/>
          <w:sz w:val="22"/>
          <w:szCs w:val="22"/>
        </w:rPr>
        <w:t>50% reduction</w:t>
      </w:r>
      <w:r w:rsidRPr="00A8346D">
        <w:rPr>
          <w:rFonts w:ascii="Arial" w:hAnsi="Arial" w:cs="Arial"/>
          <w:sz w:val="22"/>
          <w:szCs w:val="22"/>
        </w:rPr>
        <w:t xml:space="preserve"> in page load time compared to traditional Vanilla JS implementations.</w:t>
      </w:r>
    </w:p>
    <w:p w14:paraId="6BC86B3A" w14:textId="1424A2A3" w:rsidR="001414C4" w:rsidRPr="001414C4" w:rsidRDefault="001414C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1414C4">
        <w:rPr>
          <w:rFonts w:ascii="Arial" w:hAnsi="Arial" w:cs="Arial"/>
          <w:sz w:val="22"/>
          <w:szCs w:val="22"/>
        </w:rPr>
        <w:t xml:space="preserve">Designed and implemented </w:t>
      </w:r>
      <w:r w:rsidRPr="001414C4">
        <w:rPr>
          <w:rFonts w:ascii="Arial" w:hAnsi="Arial" w:cs="Arial"/>
          <w:b/>
          <w:bCs/>
          <w:sz w:val="22"/>
          <w:szCs w:val="22"/>
        </w:rPr>
        <w:t xml:space="preserve">50+ reusable </w:t>
      </w:r>
      <w:r w:rsidRPr="00BC5193">
        <w:rPr>
          <w:rFonts w:ascii="Arial" w:hAnsi="Arial" w:cs="Arial"/>
          <w:sz w:val="22"/>
          <w:szCs w:val="22"/>
        </w:rPr>
        <w:t>React components</w:t>
      </w:r>
      <w:r w:rsidRPr="001414C4">
        <w:rPr>
          <w:rFonts w:ascii="Arial" w:hAnsi="Arial" w:cs="Arial"/>
          <w:sz w:val="22"/>
          <w:szCs w:val="22"/>
        </w:rPr>
        <w:t xml:space="preserve">, leading to </w:t>
      </w:r>
      <w:r w:rsidRPr="00044D59">
        <w:rPr>
          <w:rFonts w:ascii="Arial" w:hAnsi="Arial" w:cs="Arial"/>
          <w:b/>
          <w:bCs/>
          <w:sz w:val="22"/>
          <w:szCs w:val="22"/>
        </w:rPr>
        <w:t>100% faster</w:t>
      </w:r>
      <w:r w:rsidRPr="001414C4">
        <w:rPr>
          <w:rFonts w:ascii="Arial" w:hAnsi="Arial" w:cs="Arial"/>
          <w:b/>
          <w:bCs/>
          <w:sz w:val="22"/>
          <w:szCs w:val="22"/>
        </w:rPr>
        <w:t xml:space="preserve"> </w:t>
      </w:r>
      <w:r w:rsidRPr="00044D59">
        <w:rPr>
          <w:rFonts w:ascii="Arial" w:hAnsi="Arial" w:cs="Arial"/>
          <w:sz w:val="22"/>
          <w:szCs w:val="22"/>
        </w:rPr>
        <w:t>module assembly</w:t>
      </w:r>
      <w:r w:rsidRPr="001414C4">
        <w:rPr>
          <w:rFonts w:ascii="Arial" w:hAnsi="Arial" w:cs="Arial"/>
          <w:sz w:val="22"/>
          <w:szCs w:val="22"/>
        </w:rPr>
        <w:t xml:space="preserve"> and enforcing design consistency across the</w:t>
      </w:r>
      <w:r w:rsidR="00BE2372">
        <w:rPr>
          <w:rFonts w:ascii="Arial" w:hAnsi="Arial" w:cs="Arial"/>
          <w:sz w:val="22"/>
          <w:szCs w:val="22"/>
        </w:rPr>
        <w:t xml:space="preserve"> application</w:t>
      </w:r>
      <w:r w:rsidRPr="001414C4">
        <w:rPr>
          <w:rFonts w:ascii="Arial" w:hAnsi="Arial" w:cs="Arial"/>
          <w:sz w:val="22"/>
          <w:szCs w:val="22"/>
        </w:rPr>
        <w:t>.</w:t>
      </w:r>
    </w:p>
    <w:p w14:paraId="56047B37" w14:textId="4788F268" w:rsidR="00096844" w:rsidRPr="002105E2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Collaborated with UX/UI designers, product managers, and back-end developers to deliver high-quality software.</w:t>
      </w:r>
    </w:p>
    <w:p w14:paraId="04F7E279" w14:textId="77777777" w:rsidR="00096844" w:rsidRPr="002105E2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Utilized Git and GitHub for version control and collaboration with team members.</w:t>
      </w:r>
    </w:p>
    <w:p w14:paraId="2CB9095C" w14:textId="63E9585C" w:rsidR="00412A83" w:rsidRPr="002105E2" w:rsidRDefault="00096844" w:rsidP="002105E2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Embraced Agile methodologies like Scrum to ensure high-quality software delivery.</w:t>
      </w:r>
    </w:p>
    <w:p w14:paraId="01A65377" w14:textId="77777777" w:rsidR="00F0302C" w:rsidRPr="002105E2" w:rsidRDefault="00F0302C" w:rsidP="002105E2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9F5C1E" w:rsidRPr="002105E2" w14:paraId="1305C2E4" w14:textId="77777777" w:rsidTr="009A12A3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5B3DC04E" w14:textId="7303E2FB" w:rsidR="009F5C1E" w:rsidRPr="002105E2" w:rsidRDefault="00DB48E8" w:rsidP="002105E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  <w:t xml:space="preserve">TATA CONSULTANCY SERVICES LIMITED </w:t>
            </w:r>
            <w:r w:rsidR="00B455BF"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 xml:space="preserve">– </w:t>
            </w:r>
            <w:r w:rsidR="00B455BF" w:rsidRPr="002105E2">
              <w:rPr>
                <w:rStyle w:val="BOLDCapitalization"/>
                <w:rFonts w:ascii="Arial" w:hAnsi="Arial" w:cs="Arial"/>
                <w:bCs/>
                <w:caps w:val="0"/>
                <w:sz w:val="22"/>
                <w:szCs w:val="22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6B0752F0" w14:textId="27F87A18" w:rsidR="009F5C1E" w:rsidRPr="002105E2" w:rsidRDefault="009F5C1E" w:rsidP="002105E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B7F" w:rsidRPr="002105E2" w14:paraId="14E556E7" w14:textId="77777777" w:rsidTr="009A12A3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3E8EBBE9" w14:textId="501DC515" w:rsidR="00B455BF" w:rsidRPr="002105E2" w:rsidRDefault="007541F3" w:rsidP="002105E2">
            <w:pPr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 w:val="22"/>
                <w:szCs w:val="22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04CBAE2B" w14:textId="7932FAF4" w:rsidR="00352849" w:rsidRPr="002105E2" w:rsidRDefault="000702D1" w:rsidP="002105E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Aug 20</w:t>
            </w:r>
            <w:r w:rsidR="007920B3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895ECC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Nov</w:t>
            </w:r>
            <w:r w:rsidRPr="002105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202</w:t>
            </w:r>
            <w:r w:rsidR="00895ECC" w:rsidRPr="002105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14:paraId="4495DA14" w14:textId="47680EC9" w:rsidR="00E42FE6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Utilized React Native, Redux, and Material UI to develop and maintain a logistics mobile application for multiple platforms.</w:t>
      </w:r>
    </w:p>
    <w:p w14:paraId="43DC1BAA" w14:textId="77777777" w:rsidR="00E42FE6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Worked closely with the product team to plan, design, and implement new features and functionalities.</w:t>
      </w:r>
    </w:p>
    <w:p w14:paraId="6E1E1FE6" w14:textId="77777777" w:rsidR="00E42FE6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Performed testing, debugging, and optimization to ensure the mobile app's optimal performance.</w:t>
      </w:r>
    </w:p>
    <w:p w14:paraId="14BA9DEA" w14:textId="77777777" w:rsidR="00E42FE6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Deployed and maintained the app on various platforms.</w:t>
      </w:r>
    </w:p>
    <w:p w14:paraId="3C24AB1C" w14:textId="77777777" w:rsidR="00B625EE" w:rsidRDefault="00B625EE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B625EE">
        <w:rPr>
          <w:rFonts w:ascii="Arial" w:hAnsi="Arial" w:cs="Arial"/>
          <w:sz w:val="22"/>
          <w:szCs w:val="22"/>
        </w:rPr>
        <w:t xml:space="preserve">Resolved over </w:t>
      </w:r>
      <w:r w:rsidRPr="00B625EE">
        <w:rPr>
          <w:rFonts w:ascii="Arial" w:hAnsi="Arial" w:cs="Arial"/>
          <w:b/>
          <w:bCs/>
          <w:sz w:val="22"/>
          <w:szCs w:val="22"/>
        </w:rPr>
        <w:t>200 defects</w:t>
      </w:r>
      <w:r w:rsidRPr="00B625EE">
        <w:rPr>
          <w:rFonts w:ascii="Arial" w:hAnsi="Arial" w:cs="Arial"/>
          <w:sz w:val="22"/>
          <w:szCs w:val="22"/>
        </w:rPr>
        <w:t xml:space="preserve"> and functionality issues reported by the QA team, directly improving the logistics app's stability and user experience.</w:t>
      </w:r>
    </w:p>
    <w:p w14:paraId="433507EA" w14:textId="054B7DC5" w:rsidR="004E7E35" w:rsidRPr="002105E2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 w:val="22"/>
          <w:szCs w:val="22"/>
        </w:rPr>
      </w:pPr>
      <w:r w:rsidRPr="002105E2">
        <w:rPr>
          <w:rFonts w:ascii="Arial" w:hAnsi="Arial" w:cs="Arial"/>
          <w:sz w:val="22"/>
          <w:szCs w:val="22"/>
        </w:rPr>
        <w:t>Conducted weekly demonstrations to showcase the app's progress and gather feedback from stakeholders.</w:t>
      </w:r>
    </w:p>
    <w:p w14:paraId="29B54372" w14:textId="77777777" w:rsidR="009A12A3" w:rsidRDefault="009A12A3" w:rsidP="009A12A3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sz w:val="22"/>
          <w:szCs w:val="22"/>
        </w:rPr>
      </w:pPr>
    </w:p>
    <w:p w14:paraId="0DEE4197" w14:textId="77777777" w:rsidR="009A12A3" w:rsidRDefault="009A12A3" w:rsidP="003C06BF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sz w:val="22"/>
          <w:szCs w:val="22"/>
        </w:rPr>
      </w:pPr>
    </w:p>
    <w:p w14:paraId="08C8CED3" w14:textId="09D22B5B" w:rsidR="009A12A3" w:rsidRDefault="009A12A3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ACADEMIC PROJECTS</w:t>
      </w:r>
    </w:p>
    <w:p w14:paraId="33BF64B8" w14:textId="77777777" w:rsidR="00831CAB" w:rsidRPr="00831CAB" w:rsidRDefault="00831CAB" w:rsidP="003C06BF">
      <w:pPr>
        <w:rPr>
          <w:rFonts w:ascii="Arial" w:hAnsi="Arial" w:cs="Arial"/>
          <w:b/>
          <w:bCs/>
          <w:sz w:val="24"/>
          <w:szCs w:val="3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831CAB" w:rsidRPr="00831CAB" w14:paraId="12CB779D" w14:textId="77777777" w:rsidTr="00831CAB">
        <w:tc>
          <w:tcPr>
            <w:tcW w:w="8364" w:type="dxa"/>
          </w:tcPr>
          <w:p w14:paraId="4FBE6FA0" w14:textId="1C7B5AA4" w:rsidR="00831CAB" w:rsidRPr="00831CAB" w:rsidRDefault="00831CAB" w:rsidP="003C06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831CAB">
              <w:rPr>
                <w:rFonts w:ascii="Arial" w:hAnsi="Arial" w:cs="Arial"/>
                <w:b/>
                <w:sz w:val="22"/>
                <w:szCs w:val="22"/>
              </w:rPr>
              <w:t>Multi-Class Depression Detection Using BERT</w:t>
            </w:r>
          </w:p>
          <w:p w14:paraId="57CD362C" w14:textId="77777777" w:rsidR="00831CAB" w:rsidRPr="00831CAB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831CAB">
              <w:rPr>
                <w:rFonts w:ascii="Arial" w:hAnsi="Arial" w:cs="Arial"/>
                <w:bCs/>
                <w:sz w:val="22"/>
                <w:szCs w:val="22"/>
              </w:rPr>
              <w:t xml:space="preserve">Machine learning-based web application to identify levels of depression based on user-generated text inputs. </w:t>
            </w:r>
          </w:p>
        </w:tc>
        <w:tc>
          <w:tcPr>
            <w:tcW w:w="2426" w:type="dxa"/>
          </w:tcPr>
          <w:p w14:paraId="76A42925" w14:textId="77777777" w:rsidR="00831CAB" w:rsidRPr="00831CAB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1CAB">
              <w:rPr>
                <w:rFonts w:ascii="Arial" w:hAnsi="Arial" w:cs="Arial"/>
                <w:sz w:val="22"/>
                <w:szCs w:val="22"/>
              </w:rPr>
              <w:t>May 2025</w:t>
            </w:r>
          </w:p>
        </w:tc>
      </w:tr>
      <w:tr w:rsidR="00831CAB" w:rsidRPr="00831CAB" w14:paraId="1A4BE5B9" w14:textId="77777777" w:rsidTr="00831CAB">
        <w:tc>
          <w:tcPr>
            <w:tcW w:w="8364" w:type="dxa"/>
            <w:vAlign w:val="center"/>
          </w:tcPr>
          <w:p w14:paraId="22B88F97" w14:textId="6E12E84C" w:rsidR="00831CAB" w:rsidRPr="00831CAB" w:rsidRDefault="00831CAB" w:rsidP="003C06B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 w:val="22"/>
                <w:szCs w:val="22"/>
              </w:rPr>
            </w:pPr>
            <w:r w:rsidRPr="00831CAB">
              <w:rPr>
                <w:rFonts w:ascii="Arial" w:hAnsi="Arial" w:cs="Arial"/>
                <w:b/>
                <w:sz w:val="22"/>
                <w:szCs w:val="22"/>
              </w:rPr>
              <w:t>Dynamic Attendance</w:t>
            </w:r>
            <w:r w:rsidR="009E2C6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31CAB">
              <w:rPr>
                <w:rFonts w:ascii="Arial" w:hAnsi="Arial" w:cs="Arial"/>
                <w:b/>
                <w:sz w:val="22"/>
                <w:szCs w:val="22"/>
              </w:rPr>
              <w:t>Manager</w:t>
            </w:r>
          </w:p>
          <w:p w14:paraId="1D694742" w14:textId="61AB4866" w:rsidR="00831CAB" w:rsidRPr="00831CAB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831CAB">
              <w:rPr>
                <w:rFonts w:ascii="Arial" w:hAnsi="Arial" w:cs="Arial"/>
                <w:bCs/>
                <w:sz w:val="22"/>
                <w:szCs w:val="22"/>
              </w:rPr>
              <w:t xml:space="preserve">The project allows the institutions to record and view attendance </w:t>
            </w:r>
            <w:r w:rsidR="009E2C67">
              <w:rPr>
                <w:rFonts w:ascii="Arial" w:hAnsi="Arial" w:cs="Arial"/>
                <w:bCs/>
                <w:sz w:val="22"/>
                <w:szCs w:val="22"/>
              </w:rPr>
              <w:t>records effectively.</w:t>
            </w:r>
            <w:r w:rsidRPr="00831CA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26" w:type="dxa"/>
          </w:tcPr>
          <w:p w14:paraId="6ADF79AE" w14:textId="77777777" w:rsidR="00831CAB" w:rsidRPr="00831CAB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1CAB">
              <w:rPr>
                <w:rFonts w:ascii="Arial" w:hAnsi="Arial" w:cs="Arial"/>
                <w:sz w:val="22"/>
                <w:szCs w:val="22"/>
              </w:rPr>
              <w:t>Feb 2019</w:t>
            </w:r>
          </w:p>
        </w:tc>
      </w:tr>
      <w:tr w:rsidR="00831CAB" w:rsidRPr="00831CAB" w14:paraId="652A0F22" w14:textId="77777777" w:rsidTr="00831CAB">
        <w:tc>
          <w:tcPr>
            <w:tcW w:w="8364" w:type="dxa"/>
          </w:tcPr>
          <w:p w14:paraId="6CB8B80E" w14:textId="77777777" w:rsidR="00831CAB" w:rsidRPr="00831CAB" w:rsidRDefault="00831CAB" w:rsidP="003C06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31CAB">
              <w:rPr>
                <w:rFonts w:ascii="Arial" w:hAnsi="Arial" w:cs="Arial"/>
                <w:b/>
                <w:sz w:val="22"/>
                <w:szCs w:val="22"/>
              </w:rPr>
              <w:t xml:space="preserve">Ultrasonic Radar </w:t>
            </w:r>
          </w:p>
          <w:p w14:paraId="0579E6BA" w14:textId="77777777" w:rsidR="00831CAB" w:rsidRPr="00831CAB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1CAB">
              <w:rPr>
                <w:rFonts w:ascii="Arial" w:hAnsi="Arial" w:cs="Arial"/>
                <w:bCs/>
                <w:sz w:val="22"/>
                <w:szCs w:val="22"/>
              </w:rPr>
              <w:t>Ultrasonic Radar interfaced with Arduino Uno Board and output visualization using Processing IDE</w:t>
            </w:r>
          </w:p>
        </w:tc>
        <w:tc>
          <w:tcPr>
            <w:tcW w:w="2426" w:type="dxa"/>
          </w:tcPr>
          <w:p w14:paraId="309527F1" w14:textId="77777777" w:rsidR="00831CAB" w:rsidRPr="00831CAB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1CAB">
              <w:rPr>
                <w:rFonts w:ascii="Arial" w:hAnsi="Arial" w:cs="Arial"/>
                <w:sz w:val="22"/>
                <w:szCs w:val="22"/>
              </w:rPr>
              <w:t>Jul 2016</w:t>
            </w:r>
          </w:p>
        </w:tc>
      </w:tr>
    </w:tbl>
    <w:p w14:paraId="6809819E" w14:textId="77777777" w:rsidR="00831CAB" w:rsidRPr="007D5DBF" w:rsidRDefault="00831CAB" w:rsidP="003C06BF">
      <w:pPr>
        <w:rPr>
          <w:rFonts w:ascii="Arial" w:hAnsi="Arial" w:cs="Arial"/>
          <w:b/>
          <w:bCs/>
          <w:sz w:val="24"/>
          <w:szCs w:val="32"/>
        </w:rPr>
      </w:pPr>
    </w:p>
    <w:p w14:paraId="7018574E" w14:textId="1C14992B" w:rsidR="007D5DBF" w:rsidRDefault="007D5DBF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32"/>
        </w:rPr>
      </w:pPr>
      <w:r w:rsidRPr="007D5DBF">
        <w:rPr>
          <w:rFonts w:ascii="Arial" w:hAnsi="Arial" w:cs="Arial"/>
          <w:b/>
          <w:bCs/>
          <w:sz w:val="24"/>
          <w:szCs w:val="32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2105E2" w14:paraId="059919EE" w14:textId="77777777" w:rsidTr="00BF27C0">
        <w:tc>
          <w:tcPr>
            <w:tcW w:w="8364" w:type="dxa"/>
          </w:tcPr>
          <w:p w14:paraId="1FD0AA45" w14:textId="77777777" w:rsidR="00BF27C0" w:rsidRDefault="00BF27C0" w:rsidP="00BF27C0">
            <w:pPr>
              <w:pStyle w:val="ListParagraph"/>
              <w:ind w:left="360"/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</w:pPr>
          </w:p>
          <w:p w14:paraId="7C0CCCAD" w14:textId="2320E831" w:rsidR="00636993" w:rsidRPr="00BF27C0" w:rsidRDefault="00636993" w:rsidP="00BF27C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</w:pPr>
            <w:r w:rsidRPr="00BF27C0"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  <w:t>AI Coding Agents with GitHub Copilot and Cursor</w:t>
            </w:r>
          </w:p>
          <w:p w14:paraId="12151617" w14:textId="77777777" w:rsidR="00636993" w:rsidRPr="00636993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DB0505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LinkedIn Learning</w:t>
            </w:r>
          </w:p>
        </w:tc>
        <w:tc>
          <w:tcPr>
            <w:tcW w:w="2426" w:type="dxa"/>
          </w:tcPr>
          <w:p w14:paraId="6223D55C" w14:textId="77777777" w:rsidR="00523754" w:rsidRDefault="00523754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4DFD32F7" w14:textId="40038576" w:rsidR="00636993" w:rsidRPr="002105E2" w:rsidRDefault="00636993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2025</w:t>
            </w:r>
          </w:p>
        </w:tc>
      </w:tr>
      <w:tr w:rsidR="00212F7C" w:rsidRPr="002105E2" w14:paraId="6EC318E1" w14:textId="77777777" w:rsidTr="00BF27C0">
        <w:tc>
          <w:tcPr>
            <w:tcW w:w="8364" w:type="dxa"/>
          </w:tcPr>
          <w:p w14:paraId="56244967" w14:textId="77777777" w:rsidR="00636993" w:rsidRPr="00636993" w:rsidRDefault="00636993" w:rsidP="006369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</w:pPr>
            <w:r w:rsidRPr="00636993"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  <w:t>Building AI Agents and Automate Workflows</w:t>
            </w:r>
          </w:p>
          <w:p w14:paraId="7E1581F3" w14:textId="5203CAA1" w:rsidR="00636993" w:rsidRPr="00636993" w:rsidRDefault="00212F7C" w:rsidP="00636993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DB0505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LinkedIn Learning</w:t>
            </w:r>
          </w:p>
        </w:tc>
        <w:tc>
          <w:tcPr>
            <w:tcW w:w="2426" w:type="dxa"/>
          </w:tcPr>
          <w:p w14:paraId="1A273FB1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 2025</w:t>
            </w:r>
          </w:p>
        </w:tc>
      </w:tr>
      <w:tr w:rsidR="00212F7C" w:rsidRPr="002105E2" w14:paraId="3673F2C2" w14:textId="77777777" w:rsidTr="00BF27C0">
        <w:tc>
          <w:tcPr>
            <w:tcW w:w="8364" w:type="dxa"/>
          </w:tcPr>
          <w:p w14:paraId="4D9E56B0" w14:textId="77777777" w:rsidR="00212F7C" w:rsidRPr="00BC3005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</w:pPr>
            <w:r w:rsidRPr="00BC3005">
              <w:rPr>
                <w:rFonts w:ascii="Arial" w:hAnsi="Arial" w:cs="Arial"/>
                <w:b/>
                <w:bCs/>
                <w:caps/>
                <w:sz w:val="22"/>
                <w:szCs w:val="22"/>
                <w:lang w:val="en-IN"/>
              </w:rPr>
              <w:t>Generative AI: Working with large Language Models</w:t>
            </w:r>
          </w:p>
          <w:p w14:paraId="4E708DF4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DB0505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LinkedIn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Learning</w:t>
            </w:r>
          </w:p>
        </w:tc>
        <w:tc>
          <w:tcPr>
            <w:tcW w:w="2426" w:type="dxa"/>
          </w:tcPr>
          <w:p w14:paraId="4F02B8AF" w14:textId="03B5DF8B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Ju</w:t>
            </w:r>
            <w:r>
              <w:rPr>
                <w:rFonts w:ascii="Arial" w:hAnsi="Arial" w:cs="Arial"/>
                <w:sz w:val="22"/>
                <w:szCs w:val="22"/>
              </w:rPr>
              <w:t>n 2025</w:t>
            </w:r>
            <w:r w:rsidRPr="002105E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12F7C" w:rsidRPr="002105E2" w14:paraId="54819866" w14:textId="77777777" w:rsidTr="00BF27C0">
        <w:tc>
          <w:tcPr>
            <w:tcW w:w="8364" w:type="dxa"/>
          </w:tcPr>
          <w:p w14:paraId="1934C682" w14:textId="77777777" w:rsidR="00212F7C" w:rsidRPr="002105E2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>Java Script Maps and Sets</w:t>
            </w:r>
          </w:p>
          <w:p w14:paraId="18B02E63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2105E2">
              <w:rPr>
                <w:rFonts w:ascii="Arial" w:hAnsi="Arial" w:cs="Arial"/>
                <w:bCs/>
                <w:sz w:val="22"/>
                <w:szCs w:val="22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Jun 2022</w:t>
            </w:r>
          </w:p>
        </w:tc>
      </w:tr>
      <w:tr w:rsidR="00212F7C" w:rsidRPr="002105E2" w14:paraId="7CFD3A46" w14:textId="77777777" w:rsidTr="00BF27C0">
        <w:tc>
          <w:tcPr>
            <w:tcW w:w="8364" w:type="dxa"/>
          </w:tcPr>
          <w:p w14:paraId="0AC05AF9" w14:textId="77777777" w:rsidR="00212F7C" w:rsidRPr="002105E2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>MEAN Stack</w:t>
            </w:r>
          </w:p>
          <w:p w14:paraId="106EB4BD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2105E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Brain Mentors Pvt. Ltd.</w:t>
            </w:r>
          </w:p>
        </w:tc>
        <w:tc>
          <w:tcPr>
            <w:tcW w:w="2426" w:type="dxa"/>
          </w:tcPr>
          <w:p w14:paraId="02186592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Mar 2018 - Apr 2018</w:t>
            </w:r>
          </w:p>
        </w:tc>
      </w:tr>
      <w:tr w:rsidR="00212F7C" w:rsidRPr="002105E2" w14:paraId="2F0B6071" w14:textId="77777777" w:rsidTr="00BF27C0">
        <w:tc>
          <w:tcPr>
            <w:tcW w:w="8364" w:type="dxa"/>
          </w:tcPr>
          <w:p w14:paraId="19B17E07" w14:textId="77777777" w:rsidR="00212F7C" w:rsidRPr="002105E2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bCs/>
                <w:sz w:val="22"/>
                <w:szCs w:val="22"/>
              </w:rPr>
              <w:t>Embedded Systems Using Arduino</w:t>
            </w:r>
          </w:p>
          <w:p w14:paraId="493CA0FE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105E2">
              <w:rPr>
                <w:rFonts w:ascii="Arial" w:hAnsi="Arial" w:cs="Arial"/>
                <w:bCs/>
                <w:sz w:val="22"/>
                <w:szCs w:val="22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35F910EF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Jun 2016 - Jul 2016</w:t>
            </w:r>
          </w:p>
        </w:tc>
      </w:tr>
      <w:tr w:rsidR="00212F7C" w:rsidRPr="002105E2" w14:paraId="31676657" w14:textId="77777777" w:rsidTr="00BF27C0">
        <w:tc>
          <w:tcPr>
            <w:tcW w:w="8364" w:type="dxa"/>
          </w:tcPr>
          <w:p w14:paraId="627F8AB1" w14:textId="77777777" w:rsidR="00212F7C" w:rsidRPr="002105E2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 w:val="22"/>
                <w:szCs w:val="22"/>
              </w:rPr>
            </w:pPr>
            <w:r w:rsidRPr="002105E2">
              <w:rPr>
                <w:rStyle w:val="BOLDCapitalization"/>
                <w:rFonts w:ascii="Arial" w:hAnsi="Arial" w:cs="Arial"/>
                <w:sz w:val="22"/>
                <w:szCs w:val="22"/>
              </w:rPr>
              <w:t>Web Technologies</w:t>
            </w:r>
          </w:p>
          <w:p w14:paraId="51F8989E" w14:textId="77777777" w:rsidR="00212F7C" w:rsidRPr="002105E2" w:rsidRDefault="00212F7C" w:rsidP="00594E91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 w:val="22"/>
                <w:szCs w:val="22"/>
                <w:lang w:val="en-IN"/>
              </w:rPr>
            </w:pPr>
            <w:r w:rsidRPr="002105E2">
              <w:rPr>
                <w:rFonts w:ascii="Arial" w:hAnsi="Arial" w:cs="Arial"/>
                <w:bCs/>
                <w:sz w:val="22"/>
                <w:szCs w:val="22"/>
                <w:lang w:val="en-IN"/>
              </w:rPr>
              <w:t>HMR Institute of Technology &amp; Management</w:t>
            </w:r>
          </w:p>
        </w:tc>
        <w:tc>
          <w:tcPr>
            <w:tcW w:w="2426" w:type="dxa"/>
          </w:tcPr>
          <w:p w14:paraId="4903C9F4" w14:textId="77777777" w:rsidR="00212F7C" w:rsidRPr="002105E2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05E2">
              <w:rPr>
                <w:rFonts w:ascii="Arial" w:hAnsi="Arial" w:cs="Arial"/>
                <w:sz w:val="22"/>
                <w:szCs w:val="22"/>
              </w:rPr>
              <w:t>Feb 2016 - Apr 2016</w:t>
            </w:r>
          </w:p>
        </w:tc>
      </w:tr>
    </w:tbl>
    <w:p w14:paraId="6017CC4A" w14:textId="77777777" w:rsidR="00212F7C" w:rsidRDefault="00212F7C" w:rsidP="00212F7C">
      <w:pPr>
        <w:rPr>
          <w:rFonts w:ascii="Arial" w:hAnsi="Arial" w:cs="Arial"/>
          <w:b/>
          <w:bCs/>
          <w:sz w:val="24"/>
          <w:szCs w:val="32"/>
        </w:rPr>
      </w:pPr>
    </w:p>
    <w:sectPr w:rsidR="00212F7C" w:rsidSect="007C7D5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7FCFB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F2A42"/>
    <w:multiLevelType w:val="hybridMultilevel"/>
    <w:tmpl w:val="2E82A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5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1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0"/>
  </w:num>
  <w:num w:numId="10" w16cid:durableId="920260981">
    <w:abstractNumId w:val="8"/>
  </w:num>
  <w:num w:numId="11" w16cid:durableId="2080713570">
    <w:abstractNumId w:val="2"/>
  </w:num>
  <w:num w:numId="12" w16cid:durableId="1905287626">
    <w:abstractNumId w:val="6"/>
  </w:num>
  <w:num w:numId="13" w16cid:durableId="1928877039">
    <w:abstractNumId w:val="4"/>
  </w:num>
  <w:num w:numId="14" w16cid:durableId="456335715">
    <w:abstractNumId w:val="12"/>
  </w:num>
  <w:num w:numId="15" w16cid:durableId="1807163569">
    <w:abstractNumId w:val="9"/>
  </w:num>
  <w:num w:numId="16" w16cid:durableId="1006517327">
    <w:abstractNumId w:val="7"/>
  </w:num>
  <w:num w:numId="17" w16cid:durableId="708182736">
    <w:abstractNumId w:val="3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779C"/>
    <w:rsid w:val="00021DA5"/>
    <w:rsid w:val="000307C7"/>
    <w:rsid w:val="00044D59"/>
    <w:rsid w:val="00056C9F"/>
    <w:rsid w:val="00062A8D"/>
    <w:rsid w:val="000665A6"/>
    <w:rsid w:val="000702D1"/>
    <w:rsid w:val="00076125"/>
    <w:rsid w:val="00080D18"/>
    <w:rsid w:val="0009012B"/>
    <w:rsid w:val="00096844"/>
    <w:rsid w:val="000A5CD0"/>
    <w:rsid w:val="000B0D23"/>
    <w:rsid w:val="000B2732"/>
    <w:rsid w:val="000B6AF9"/>
    <w:rsid w:val="000B739A"/>
    <w:rsid w:val="000D1DE1"/>
    <w:rsid w:val="000D4CDB"/>
    <w:rsid w:val="000E323E"/>
    <w:rsid w:val="000F1AE2"/>
    <w:rsid w:val="00103BBF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91813"/>
    <w:rsid w:val="00196348"/>
    <w:rsid w:val="001A3916"/>
    <w:rsid w:val="001B4A37"/>
    <w:rsid w:val="001D374A"/>
    <w:rsid w:val="001D78C2"/>
    <w:rsid w:val="001D792C"/>
    <w:rsid w:val="00200389"/>
    <w:rsid w:val="002105E2"/>
    <w:rsid w:val="00212F7C"/>
    <w:rsid w:val="0022059A"/>
    <w:rsid w:val="00231851"/>
    <w:rsid w:val="00231B84"/>
    <w:rsid w:val="00236090"/>
    <w:rsid w:val="00244516"/>
    <w:rsid w:val="002702D4"/>
    <w:rsid w:val="00270B58"/>
    <w:rsid w:val="00284C89"/>
    <w:rsid w:val="00296FC7"/>
    <w:rsid w:val="002A2910"/>
    <w:rsid w:val="002C484E"/>
    <w:rsid w:val="002E1744"/>
    <w:rsid w:val="002E4C13"/>
    <w:rsid w:val="002E5EE0"/>
    <w:rsid w:val="002F3541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72991"/>
    <w:rsid w:val="00376E3E"/>
    <w:rsid w:val="003810B6"/>
    <w:rsid w:val="00381284"/>
    <w:rsid w:val="0038347E"/>
    <w:rsid w:val="00384224"/>
    <w:rsid w:val="00387012"/>
    <w:rsid w:val="003935EE"/>
    <w:rsid w:val="00395E0E"/>
    <w:rsid w:val="003976DF"/>
    <w:rsid w:val="003B41D7"/>
    <w:rsid w:val="003C039D"/>
    <w:rsid w:val="003C06BF"/>
    <w:rsid w:val="003C30BA"/>
    <w:rsid w:val="003D1511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72A0"/>
    <w:rsid w:val="00427768"/>
    <w:rsid w:val="00430126"/>
    <w:rsid w:val="004371F0"/>
    <w:rsid w:val="00437CE2"/>
    <w:rsid w:val="00446145"/>
    <w:rsid w:val="00462B57"/>
    <w:rsid w:val="00470B86"/>
    <w:rsid w:val="0047101D"/>
    <w:rsid w:val="004835A9"/>
    <w:rsid w:val="004B07C0"/>
    <w:rsid w:val="004B7243"/>
    <w:rsid w:val="004B7666"/>
    <w:rsid w:val="004C1ED7"/>
    <w:rsid w:val="004D06C9"/>
    <w:rsid w:val="004D7B29"/>
    <w:rsid w:val="004E7E35"/>
    <w:rsid w:val="004F4421"/>
    <w:rsid w:val="0051037B"/>
    <w:rsid w:val="005173BF"/>
    <w:rsid w:val="00521696"/>
    <w:rsid w:val="00523754"/>
    <w:rsid w:val="00525F8F"/>
    <w:rsid w:val="0053063E"/>
    <w:rsid w:val="00530D23"/>
    <w:rsid w:val="0053757F"/>
    <w:rsid w:val="00546C22"/>
    <w:rsid w:val="00555F44"/>
    <w:rsid w:val="00565240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6133C6"/>
    <w:rsid w:val="00614070"/>
    <w:rsid w:val="00624436"/>
    <w:rsid w:val="00624EB6"/>
    <w:rsid w:val="006279A8"/>
    <w:rsid w:val="00627FF8"/>
    <w:rsid w:val="00635471"/>
    <w:rsid w:val="00636993"/>
    <w:rsid w:val="00643D2E"/>
    <w:rsid w:val="006477FF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D04B1"/>
    <w:rsid w:val="006D1361"/>
    <w:rsid w:val="006E1E1B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C6DE0"/>
    <w:rsid w:val="007C7A04"/>
    <w:rsid w:val="007C7D51"/>
    <w:rsid w:val="007D2196"/>
    <w:rsid w:val="007D5C9F"/>
    <w:rsid w:val="007D5DBF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78C8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3554"/>
    <w:rsid w:val="00940C69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D1F6A"/>
    <w:rsid w:val="009D65D6"/>
    <w:rsid w:val="009E0E01"/>
    <w:rsid w:val="009E2034"/>
    <w:rsid w:val="009E2B24"/>
    <w:rsid w:val="009E2C67"/>
    <w:rsid w:val="009F5C1E"/>
    <w:rsid w:val="00A156D2"/>
    <w:rsid w:val="00A17581"/>
    <w:rsid w:val="00A20FF7"/>
    <w:rsid w:val="00A33348"/>
    <w:rsid w:val="00A36F5A"/>
    <w:rsid w:val="00A42E7E"/>
    <w:rsid w:val="00A55400"/>
    <w:rsid w:val="00A55517"/>
    <w:rsid w:val="00A57D45"/>
    <w:rsid w:val="00A6112F"/>
    <w:rsid w:val="00A8346D"/>
    <w:rsid w:val="00A83D87"/>
    <w:rsid w:val="00AA06D1"/>
    <w:rsid w:val="00AC069C"/>
    <w:rsid w:val="00AC3184"/>
    <w:rsid w:val="00AC44F0"/>
    <w:rsid w:val="00AC68B8"/>
    <w:rsid w:val="00AD37B2"/>
    <w:rsid w:val="00AE674A"/>
    <w:rsid w:val="00AE7E72"/>
    <w:rsid w:val="00AF3B4F"/>
    <w:rsid w:val="00B01591"/>
    <w:rsid w:val="00B11C1B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20D1"/>
    <w:rsid w:val="00BA4AD5"/>
    <w:rsid w:val="00BB3EA3"/>
    <w:rsid w:val="00BB624A"/>
    <w:rsid w:val="00BC0659"/>
    <w:rsid w:val="00BC5193"/>
    <w:rsid w:val="00BD1BC2"/>
    <w:rsid w:val="00BD3A9C"/>
    <w:rsid w:val="00BE2372"/>
    <w:rsid w:val="00BE2FB5"/>
    <w:rsid w:val="00BE6CC4"/>
    <w:rsid w:val="00BE6FC0"/>
    <w:rsid w:val="00BF0422"/>
    <w:rsid w:val="00BF27C0"/>
    <w:rsid w:val="00C02874"/>
    <w:rsid w:val="00C066B1"/>
    <w:rsid w:val="00C1680C"/>
    <w:rsid w:val="00C17FA0"/>
    <w:rsid w:val="00C379BD"/>
    <w:rsid w:val="00C41344"/>
    <w:rsid w:val="00C41FA1"/>
    <w:rsid w:val="00C5127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6F37"/>
    <w:rsid w:val="00CE0642"/>
    <w:rsid w:val="00D06702"/>
    <w:rsid w:val="00D0780A"/>
    <w:rsid w:val="00D259E0"/>
    <w:rsid w:val="00D25E51"/>
    <w:rsid w:val="00D31E80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8084A"/>
    <w:rsid w:val="00D81143"/>
    <w:rsid w:val="00D908BD"/>
    <w:rsid w:val="00D90BA6"/>
    <w:rsid w:val="00D933F6"/>
    <w:rsid w:val="00D948E6"/>
    <w:rsid w:val="00DA2D96"/>
    <w:rsid w:val="00DA54D7"/>
    <w:rsid w:val="00DA7F52"/>
    <w:rsid w:val="00DB2703"/>
    <w:rsid w:val="00DB48E8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customXml/itemProps4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specialist.dotx</Template>
  <TotalTime>409</TotalTime>
  <Pages>2</Pages>
  <Words>700</Words>
  <Characters>4588</Characters>
  <Application>Microsoft Office Word</Application>
  <DocSecurity>0</DocSecurity>
  <Lines>134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123</cp:revision>
  <cp:lastPrinted>2025-06-15T03:07:00Z</cp:lastPrinted>
  <dcterms:created xsi:type="dcterms:W3CDTF">2025-03-18T02:28:00Z</dcterms:created>
  <dcterms:modified xsi:type="dcterms:W3CDTF">2025-10-03T00:56:00Z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