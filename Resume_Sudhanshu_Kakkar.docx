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3B84" w14:textId="36A2452B" w:rsidR="00597D74" w:rsidRPr="00AE7E72" w:rsidRDefault="00171C10" w:rsidP="007B29A4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AE7E72">
        <w:rPr>
          <w:rFonts w:ascii="Arial" w:hAnsi="Arial" w:cs="Arial"/>
          <w:sz w:val="36"/>
          <w:szCs w:val="36"/>
        </w:rPr>
        <w:t>Sudhanshu kakkar</w:t>
      </w:r>
    </w:p>
    <w:p w14:paraId="3788FB66" w14:textId="0357A743" w:rsidR="000B363A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Phone:</w:t>
      </w:r>
      <w:r w:rsidRPr="000B363A">
        <w:rPr>
          <w:rFonts w:ascii="Arial" w:hAnsi="Arial" w:cs="Arial"/>
          <w:sz w:val="18"/>
          <w:szCs w:val="18"/>
        </w:rPr>
        <w:t xml:space="preserve"> 732-500-2147</w:t>
      </w:r>
      <w:r w:rsidR="00B743A1" w:rsidRPr="000B363A">
        <w:rPr>
          <w:b/>
          <w:bCs/>
          <w:sz w:val="24"/>
          <w:szCs w:val="24"/>
        </w:rPr>
        <w:t xml:space="preserve"> </w:t>
      </w:r>
      <w:r w:rsidR="00313E55" w:rsidRPr="000B363A">
        <w:rPr>
          <w:b/>
          <w:bCs/>
          <w:sz w:val="24"/>
          <w:szCs w:val="24"/>
        </w:rPr>
        <w:t xml:space="preserve">| </w:t>
      </w:r>
      <w:r w:rsidRPr="000B363A">
        <w:rPr>
          <w:rFonts w:ascii="Arial" w:hAnsi="Arial" w:cs="Arial"/>
          <w:b/>
          <w:bCs/>
          <w:sz w:val="18"/>
          <w:szCs w:val="18"/>
        </w:rPr>
        <w:t>Email</w:t>
      </w:r>
      <w:r w:rsidRPr="000B363A">
        <w:rPr>
          <w:b/>
          <w:bCs/>
          <w:sz w:val="24"/>
          <w:szCs w:val="24"/>
        </w:rPr>
        <w:t xml:space="preserve">: </w:t>
      </w:r>
      <w:hyperlink r:id="rId9" w:history="1">
        <w:r w:rsidRPr="000B363A">
          <w:rPr>
            <w:rStyle w:val="Hyperlink"/>
            <w:rFonts w:ascii="Arial" w:hAnsi="Arial" w:cs="Arial"/>
            <w:sz w:val="18"/>
            <w:szCs w:val="18"/>
          </w:rPr>
          <w:t>emsudhanshu@gmail.com</w:t>
        </w:r>
      </w:hyperlink>
      <w:r w:rsidR="003B60E9" w:rsidRPr="000B363A">
        <w:rPr>
          <w:rFonts w:ascii="Arial" w:hAnsi="Arial" w:cs="Arial"/>
          <w:sz w:val="18"/>
          <w:szCs w:val="18"/>
        </w:rPr>
        <w:t xml:space="preserve"> </w:t>
      </w:r>
      <w:r w:rsidR="00597D74" w:rsidRPr="000B363A">
        <w:rPr>
          <w:b/>
          <w:bCs/>
          <w:sz w:val="24"/>
          <w:szCs w:val="24"/>
        </w:rPr>
        <w:t>|</w:t>
      </w:r>
      <w:r w:rsidR="003B60E9" w:rsidRPr="000B363A">
        <w:rPr>
          <w:rFonts w:ascii="Arial" w:hAnsi="Arial" w:cs="Arial"/>
          <w:b/>
          <w:bCs/>
          <w:sz w:val="18"/>
          <w:szCs w:val="18"/>
        </w:rPr>
        <w:t xml:space="preserve"> </w:t>
      </w:r>
      <w:r w:rsidRPr="000B363A">
        <w:rPr>
          <w:rFonts w:ascii="Arial" w:hAnsi="Arial" w:cs="Arial"/>
          <w:b/>
          <w:bCs/>
          <w:sz w:val="18"/>
          <w:szCs w:val="18"/>
        </w:rPr>
        <w:t>Linked</w:t>
      </w:r>
      <w:r w:rsidR="00720B58" w:rsidRPr="000B363A">
        <w:rPr>
          <w:rFonts w:ascii="Arial" w:hAnsi="Arial" w:cs="Arial"/>
          <w:b/>
          <w:bCs/>
          <w:sz w:val="18"/>
          <w:szCs w:val="18"/>
        </w:rPr>
        <w:t>In</w:t>
      </w:r>
      <w:r w:rsidRPr="000B363A">
        <w:rPr>
          <w:rFonts w:ascii="Arial" w:hAnsi="Arial" w:cs="Arial"/>
          <w:sz w:val="18"/>
          <w:szCs w:val="18"/>
          <w:u w:val="single"/>
        </w:rPr>
        <w:t xml:space="preserve">: </w:t>
      </w:r>
      <w:hyperlink r:id="rId10" w:history="1">
        <w:r w:rsidRPr="000B363A">
          <w:rPr>
            <w:rStyle w:val="Hyperlink"/>
            <w:rFonts w:ascii="Arial" w:hAnsi="Arial" w:cs="Arial"/>
            <w:sz w:val="18"/>
            <w:szCs w:val="18"/>
          </w:rPr>
          <w:t>linkedin.com/in/sudhanshu-kakkar</w:t>
        </w:r>
      </w:hyperlink>
    </w:p>
    <w:p w14:paraId="173E62BA" w14:textId="517CB06C" w:rsidR="00B455BF" w:rsidRPr="000B363A" w:rsidRDefault="008678C8" w:rsidP="00536466">
      <w:pPr>
        <w:pStyle w:val="Subtitle"/>
        <w:pBdr>
          <w:bottom w:val="none" w:sz="0" w:space="0" w:color="auto"/>
        </w:pBdr>
        <w:spacing w:line="240" w:lineRule="auto"/>
        <w:jc w:val="center"/>
        <w:rPr>
          <w:b/>
          <w:bCs/>
          <w:sz w:val="24"/>
          <w:szCs w:val="24"/>
        </w:rPr>
      </w:pPr>
      <w:r w:rsidRPr="000B363A">
        <w:rPr>
          <w:rFonts w:ascii="Arial" w:hAnsi="Arial" w:cs="Arial"/>
          <w:b/>
          <w:bCs/>
          <w:sz w:val="18"/>
          <w:szCs w:val="18"/>
        </w:rPr>
        <w:t>Portfolio</w:t>
      </w:r>
      <w:r w:rsidRPr="000B363A">
        <w:rPr>
          <w:rFonts w:ascii="Arial" w:hAnsi="Arial" w:cs="Arial"/>
        </w:rPr>
        <w:t xml:space="preserve">: </w:t>
      </w:r>
      <w:hyperlink r:id="rId11" w:history="1">
        <w:r w:rsidR="00443D8C" w:rsidRPr="000B363A">
          <w:rPr>
            <w:rStyle w:val="Hyperlink"/>
            <w:rFonts w:ascii="Arial" w:hAnsi="Arial" w:cs="Arial"/>
            <w:sz w:val="18"/>
            <w:szCs w:val="18"/>
          </w:rPr>
          <w:t>https://emsudhanshu.github.io/portfolio/</w:t>
        </w:r>
      </w:hyperlink>
    </w:p>
    <w:p w14:paraId="39C99C75" w14:textId="77777777" w:rsidR="00626DF0" w:rsidRDefault="00626DF0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</w:p>
    <w:p w14:paraId="555A12D4" w14:textId="5DD7C5BC" w:rsidR="00C60B02" w:rsidRPr="00D32A5B" w:rsidRDefault="00C60B02" w:rsidP="00C60B0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PROFESSIONAL</w:t>
      </w:r>
      <w:r>
        <w:rPr>
          <w:rFonts w:ascii="Arial" w:hAnsi="Arial" w:cs="Arial"/>
          <w:b/>
          <w:bCs/>
          <w:sz w:val="24"/>
        </w:rPr>
        <w:t xml:space="preserve"> </w:t>
      </w:r>
      <w:r w:rsidRPr="000B363A">
        <w:rPr>
          <w:rFonts w:ascii="Arial" w:hAnsi="Arial" w:cs="Arial"/>
          <w:b/>
          <w:bCs/>
          <w:sz w:val="22"/>
          <w:szCs w:val="22"/>
        </w:rPr>
        <w:t>SUMMARY</w:t>
      </w:r>
    </w:p>
    <w:p w14:paraId="44694C16" w14:textId="77777777" w:rsidR="00536466" w:rsidRDefault="00536466" w:rsidP="00626DF0">
      <w:pPr>
        <w:rPr>
          <w:rFonts w:ascii="Arial" w:hAnsi="Arial" w:cs="Arial"/>
          <w:b/>
          <w:bCs/>
          <w:szCs w:val="20"/>
        </w:rPr>
      </w:pPr>
    </w:p>
    <w:p w14:paraId="54FEA224" w14:textId="526D4127" w:rsidR="00C60B02" w:rsidRDefault="00626DF0" w:rsidP="00626DF0">
      <w:pPr>
        <w:rPr>
          <w:rFonts w:ascii="Arial" w:hAnsi="Arial" w:cs="Arial"/>
          <w:szCs w:val="20"/>
        </w:rPr>
      </w:pPr>
      <w:r w:rsidRPr="00084D42">
        <w:rPr>
          <w:rFonts w:ascii="Arial" w:hAnsi="Arial" w:cs="Arial"/>
          <w:b/>
          <w:bCs/>
          <w:szCs w:val="20"/>
        </w:rPr>
        <w:t>Software Development professional</w:t>
      </w:r>
      <w:r w:rsidRPr="00626DF0">
        <w:rPr>
          <w:rFonts w:ascii="Arial" w:hAnsi="Arial" w:cs="Arial"/>
          <w:szCs w:val="20"/>
        </w:rPr>
        <w:t xml:space="preserve"> with </w:t>
      </w:r>
      <w:r w:rsidRPr="00084D42">
        <w:rPr>
          <w:rFonts w:ascii="Arial" w:hAnsi="Arial" w:cs="Arial"/>
          <w:b/>
          <w:bCs/>
          <w:szCs w:val="20"/>
        </w:rPr>
        <w:t>5+ years</w:t>
      </w:r>
      <w:r w:rsidRPr="00626DF0">
        <w:rPr>
          <w:rFonts w:ascii="Arial" w:hAnsi="Arial" w:cs="Arial"/>
          <w:szCs w:val="20"/>
        </w:rPr>
        <w:t xml:space="preserve"> of experience in Full Stack roles, and advanced expertise in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ML</w:t>
      </w:r>
      <w:r w:rsidRPr="00626DF0">
        <w:rPr>
          <w:rFonts w:ascii="Arial" w:hAnsi="Arial" w:cs="Arial"/>
          <w:szCs w:val="20"/>
        </w:rPr>
        <w:t xml:space="preserve">, </w:t>
      </w:r>
      <w:r w:rsidRPr="00084D42">
        <w:rPr>
          <w:rFonts w:ascii="Arial" w:hAnsi="Arial" w:cs="Arial"/>
          <w:b/>
          <w:bCs/>
          <w:szCs w:val="20"/>
        </w:rPr>
        <w:t>Deep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Learning</w:t>
      </w:r>
      <w:r w:rsidRPr="00626DF0">
        <w:rPr>
          <w:rFonts w:ascii="Arial" w:hAnsi="Arial" w:cs="Arial"/>
          <w:szCs w:val="20"/>
        </w:rPr>
        <w:t xml:space="preserve">, and </w:t>
      </w:r>
      <w:r w:rsidRPr="00084D42">
        <w:rPr>
          <w:rFonts w:ascii="Arial" w:hAnsi="Arial" w:cs="Arial"/>
          <w:b/>
          <w:bCs/>
          <w:szCs w:val="20"/>
        </w:rPr>
        <w:t>Agentic</w:t>
      </w:r>
      <w:r w:rsidRPr="00626DF0">
        <w:rPr>
          <w:rFonts w:ascii="Arial" w:hAnsi="Arial" w:cs="Arial"/>
          <w:szCs w:val="20"/>
        </w:rPr>
        <w:t xml:space="preserve"> </w:t>
      </w:r>
      <w:r w:rsidRPr="00084D42">
        <w:rPr>
          <w:rFonts w:ascii="Arial" w:hAnsi="Arial" w:cs="Arial"/>
          <w:b/>
          <w:bCs/>
          <w:szCs w:val="20"/>
        </w:rPr>
        <w:t>AI</w:t>
      </w:r>
      <w:r w:rsidRPr="00626DF0">
        <w:rPr>
          <w:rFonts w:ascii="Arial" w:hAnsi="Arial" w:cs="Arial"/>
          <w:szCs w:val="20"/>
        </w:rPr>
        <w:t xml:space="preserve">, currently pursuing a </w:t>
      </w:r>
      <w:proofErr w:type="gramStart"/>
      <w:r w:rsidRPr="00626DF0">
        <w:rPr>
          <w:rFonts w:ascii="Arial" w:hAnsi="Arial" w:cs="Arial"/>
          <w:szCs w:val="20"/>
        </w:rPr>
        <w:t>Master's</w:t>
      </w:r>
      <w:proofErr w:type="gramEnd"/>
      <w:r w:rsidRPr="00626DF0">
        <w:rPr>
          <w:rFonts w:ascii="Arial" w:hAnsi="Arial" w:cs="Arial"/>
          <w:szCs w:val="20"/>
        </w:rPr>
        <w:t xml:space="preserve"> degree at Stevens Institute of Technology.</w:t>
      </w:r>
    </w:p>
    <w:p w14:paraId="3EB72C73" w14:textId="77777777" w:rsidR="00626DF0" w:rsidRPr="00626DF0" w:rsidRDefault="00626DF0" w:rsidP="00626DF0">
      <w:pPr>
        <w:rPr>
          <w:rFonts w:ascii="Arial" w:hAnsi="Arial" w:cs="Arial"/>
          <w:szCs w:val="20"/>
        </w:rPr>
      </w:pPr>
    </w:p>
    <w:p w14:paraId="1250E674" w14:textId="03E0753F" w:rsidR="007B29A4" w:rsidRPr="000F7E54" w:rsidRDefault="007B29A4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TECHNICAL</w:t>
      </w:r>
      <w:r w:rsidRPr="00D32A5B">
        <w:rPr>
          <w:rFonts w:ascii="Arial" w:hAnsi="Arial" w:cs="Arial"/>
          <w:b/>
          <w:bCs/>
          <w:sz w:val="24"/>
        </w:rPr>
        <w:t xml:space="preserve">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5103"/>
      </w:tblGrid>
      <w:tr w:rsidR="007B29A4" w:rsidRPr="00866E4F" w14:paraId="28E0125B" w14:textId="77777777" w:rsidTr="003E25A4">
        <w:trPr>
          <w:trHeight w:val="1177"/>
        </w:trPr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</w:tcPr>
          <w:p w14:paraId="67D6CE03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44A5B3F3" w14:textId="27FB1EBC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Machine Learning:</w:t>
            </w:r>
            <w:r w:rsidRPr="00866E4F">
              <w:rPr>
                <w:rFonts w:ascii="Arial" w:hAnsi="Arial" w:cs="Arial"/>
                <w:szCs w:val="20"/>
              </w:rPr>
              <w:t xml:space="preserve"> Python, BERT Fine-Tuning, NLP, Text Classification, </w:t>
            </w:r>
            <w:proofErr w:type="spellStart"/>
            <w:r w:rsidRPr="00866E4F">
              <w:rPr>
                <w:rFonts w:ascii="Arial" w:hAnsi="Arial" w:cs="Arial"/>
                <w:szCs w:val="20"/>
              </w:rPr>
              <w:t>HuggingFace</w:t>
            </w:r>
            <w:proofErr w:type="spellEnd"/>
            <w:r w:rsidRPr="00866E4F">
              <w:rPr>
                <w:rFonts w:ascii="Arial" w:hAnsi="Arial" w:cs="Arial"/>
                <w:szCs w:val="20"/>
              </w:rPr>
              <w:t xml:space="preserve"> Transformers, TensorFlow, scikit-learn</w:t>
            </w:r>
          </w:p>
          <w:p w14:paraId="23F559E1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Frontend: </w:t>
            </w:r>
            <w:r w:rsidRPr="00866E4F">
              <w:rPr>
                <w:rFonts w:ascii="Arial" w:hAnsi="Arial" w:cs="Arial"/>
                <w:szCs w:val="20"/>
              </w:rPr>
              <w:t>HTML, CSS, JavaScript, Bootstrap, Material UI, React, React Native, Redux Toolkit, Micro-Frontends</w:t>
            </w:r>
          </w:p>
          <w:p w14:paraId="1685D619" w14:textId="77777777" w:rsidR="007B29A4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Backend</w:t>
            </w:r>
            <w:r w:rsidRPr="00866E4F">
              <w:rPr>
                <w:rFonts w:ascii="Arial" w:hAnsi="Arial" w:cs="Arial"/>
                <w:szCs w:val="20"/>
              </w:rPr>
              <w:t>: Node.js, Java Spring Boot, Microservices</w:t>
            </w:r>
          </w:p>
          <w:p w14:paraId="277329E4" w14:textId="4B600414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6C3343">
              <w:rPr>
                <w:rFonts w:ascii="Arial" w:hAnsi="Arial" w:cs="Arial"/>
                <w:b/>
                <w:bCs/>
                <w:szCs w:val="20"/>
              </w:rPr>
              <w:t>Cloud &amp; Automation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 w:rsidRPr="006C3343">
              <w:rPr>
                <w:rFonts w:ascii="Arial" w:hAnsi="Arial" w:cs="Arial"/>
                <w:szCs w:val="20"/>
              </w:rPr>
              <w:t>AWS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Pr="006C3343">
              <w:rPr>
                <w:rFonts w:ascii="Arial" w:hAnsi="Arial" w:cs="Arial"/>
                <w:szCs w:val="20"/>
              </w:rPr>
              <w:t>CI/CD</w:t>
            </w:r>
            <w:r>
              <w:rPr>
                <w:rFonts w:ascii="Arial" w:hAnsi="Arial" w:cs="Arial"/>
                <w:szCs w:val="20"/>
              </w:rPr>
              <w:t>,</w:t>
            </w:r>
            <w:r w:rsidRPr="006C3343">
              <w:rPr>
                <w:rFonts w:ascii="Arial" w:hAnsi="Arial" w:cs="Arial"/>
                <w:szCs w:val="20"/>
              </w:rPr>
              <w:t xml:space="preserve"> Infra as Code</w:t>
            </w:r>
          </w:p>
          <w:p w14:paraId="081ADB23" w14:textId="77777777" w:rsidR="007B29A4" w:rsidRPr="00866E4F" w:rsidRDefault="007B29A4" w:rsidP="000750FF">
            <w:pPr>
              <w:pStyle w:val="ListParagraph"/>
              <w:ind w:left="360"/>
              <w:rPr>
                <w:rFonts w:ascii="Arial" w:hAnsi="Arial" w:cs="Arial"/>
                <w:szCs w:val="20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2B61D17" w14:textId="77777777" w:rsidR="00536466" w:rsidRDefault="00536466" w:rsidP="00536466">
            <w:pPr>
              <w:pStyle w:val="ListParagraph"/>
              <w:ind w:left="360"/>
              <w:rPr>
                <w:rFonts w:ascii="Arial" w:hAnsi="Arial" w:cs="Arial"/>
                <w:b/>
                <w:bCs/>
                <w:szCs w:val="20"/>
              </w:rPr>
            </w:pPr>
          </w:p>
          <w:p w14:paraId="09556FE3" w14:textId="235D05D9" w:rsidR="007B29A4" w:rsidRPr="00536466" w:rsidRDefault="007B29A4" w:rsidP="0053646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Agentic AI: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CrewAI</w:t>
            </w:r>
            <w:proofErr w:type="spellEnd"/>
            <w:r w:rsidRPr="00536466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536466">
              <w:rPr>
                <w:rFonts w:ascii="Arial" w:hAnsi="Arial" w:cs="Arial"/>
                <w:szCs w:val="20"/>
              </w:rPr>
              <w:t>LangChain</w:t>
            </w:r>
            <w:proofErr w:type="spellEnd"/>
            <w:r w:rsidRPr="00536466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14:paraId="2DB20459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RAG Stack: 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LlamaIndex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orchestration, llama3 LLM, all-</w:t>
            </w:r>
            <w:proofErr w:type="spellStart"/>
            <w:r w:rsidRPr="00106B21">
              <w:rPr>
                <w:rFonts w:ascii="Arial" w:hAnsi="Arial" w:cs="Arial"/>
                <w:szCs w:val="20"/>
              </w:rPr>
              <w:t>minilm</w:t>
            </w:r>
            <w:proofErr w:type="spellEnd"/>
            <w:r w:rsidRPr="00106B21">
              <w:rPr>
                <w:rFonts w:ascii="Arial" w:hAnsi="Arial" w:cs="Arial"/>
                <w:szCs w:val="20"/>
              </w:rPr>
              <w:t xml:space="preserve"> embedding model</w:t>
            </w:r>
            <w:r>
              <w:rPr>
                <w:rFonts w:ascii="Arial" w:hAnsi="Arial" w:cs="Arial"/>
                <w:szCs w:val="20"/>
              </w:rPr>
              <w:t>, Vectorization</w:t>
            </w:r>
          </w:p>
          <w:p w14:paraId="215D9C9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Database</w:t>
            </w:r>
            <w:r w:rsidRPr="00866E4F">
              <w:rPr>
                <w:rFonts w:ascii="Arial" w:hAnsi="Arial" w:cs="Arial"/>
                <w:szCs w:val="20"/>
              </w:rPr>
              <w:t>: PostgreSQL, MongoDB</w:t>
            </w:r>
          </w:p>
          <w:p w14:paraId="1F4DAAB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Build Tools</w:t>
            </w:r>
            <w:r w:rsidRPr="00866E4F">
              <w:rPr>
                <w:rFonts w:ascii="Arial" w:hAnsi="Arial" w:cs="Arial"/>
                <w:szCs w:val="20"/>
              </w:rPr>
              <w:t>: Maven, NPM</w:t>
            </w:r>
          </w:p>
          <w:p w14:paraId="019B2878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Agile Methodologies</w:t>
            </w:r>
            <w:r w:rsidRPr="00866E4F">
              <w:rPr>
                <w:rFonts w:ascii="Arial" w:hAnsi="Arial" w:cs="Arial"/>
                <w:szCs w:val="20"/>
              </w:rPr>
              <w:t>: Scrum, Sprint Planning, Retrospectives</w:t>
            </w:r>
          </w:p>
          <w:p w14:paraId="386C2BFB" w14:textId="77777777" w:rsidR="007B29A4" w:rsidRPr="00866E4F" w:rsidRDefault="007B29A4" w:rsidP="000750F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Project Management</w:t>
            </w:r>
            <w:r w:rsidRPr="00866E4F">
              <w:rPr>
                <w:rFonts w:ascii="Arial" w:hAnsi="Arial" w:cs="Arial"/>
                <w:szCs w:val="20"/>
              </w:rPr>
              <w:t>: Jira</w:t>
            </w:r>
          </w:p>
        </w:tc>
      </w:tr>
    </w:tbl>
    <w:p w14:paraId="39332956" w14:textId="77777777" w:rsidR="00087F51" w:rsidRPr="00D32A5B" w:rsidRDefault="00087F51" w:rsidP="00087F51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0B363A">
        <w:rPr>
          <w:rFonts w:ascii="Arial" w:hAnsi="Arial" w:cs="Arial"/>
          <w:b/>
          <w:bCs/>
          <w:sz w:val="24"/>
        </w:rPr>
        <w:t>RELEVANT</w:t>
      </w:r>
      <w:r w:rsidRPr="00D32A5B">
        <w:rPr>
          <w:rFonts w:ascii="Arial" w:hAnsi="Arial" w:cs="Arial"/>
          <w:b/>
          <w:bCs/>
          <w:sz w:val="24"/>
        </w:rPr>
        <w:t xml:space="preserve"> EXPERIENCE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24934971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7AC59DBB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A4118CE" w14:textId="77777777" w:rsidR="00087F51" w:rsidRPr="00866E4F" w:rsidRDefault="00087F51" w:rsidP="000750FF">
            <w:pPr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STEVENS INSTITUTE OF TECHNOLOGY -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Hoboken, United States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7E6152B3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76AEA23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3D64307B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417545F3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Research Assistant – AI and ML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4B094335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May 2025 –Present</w:t>
            </w:r>
          </w:p>
        </w:tc>
      </w:tr>
    </w:tbl>
    <w:p w14:paraId="47A4AB8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Extending my existing multi-class depression detection project with a custom non-pretrained ML model.</w:t>
      </w:r>
    </w:p>
    <w:p w14:paraId="135674BA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Researching model architectures to classify depression levels from text.</w:t>
      </w:r>
    </w:p>
    <w:p w14:paraId="76C8CCFF" w14:textId="77777777" w:rsidR="00087F51" w:rsidRPr="00866E4F" w:rsidRDefault="00087F51" w:rsidP="00087F51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Evaluating performance to improve prediction reliability.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12191EE8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106D5324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4D1B5356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>OncRef-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2C58DA1E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7B47C80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714BC5E3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8C36D0A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AI Engineer and Developer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2C3B12C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2025 – July 2025</w:t>
            </w:r>
          </w:p>
        </w:tc>
      </w:tr>
    </w:tbl>
    <w:p w14:paraId="02F389C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Enhanced existing web application to improve UI, usability, performance, and user experience</w:t>
      </w:r>
    </w:p>
    <w:p w14:paraId="53F8875B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Collaborated on building a feature that leveraged agentic AI (Crew AI) to automate web scraping, convert unstructured data into structured formats, and enrich it through LLM calls for generating actionable insights.</w:t>
      </w:r>
    </w:p>
    <w:tbl>
      <w:tblPr>
        <w:tblStyle w:val="TableGrid"/>
        <w:tblW w:w="108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  <w:gridCol w:w="2221"/>
      </w:tblGrid>
      <w:tr w:rsidR="00087F51" w:rsidRPr="00866E4F" w14:paraId="6968A7C9" w14:textId="77777777" w:rsidTr="000750FF">
        <w:trPr>
          <w:trHeight w:val="324"/>
          <w:jc w:val="center"/>
        </w:trPr>
        <w:tc>
          <w:tcPr>
            <w:tcW w:w="8580" w:type="dxa"/>
            <w:tcBorders>
              <w:bottom w:val="single" w:sz="4" w:space="0" w:color="auto"/>
            </w:tcBorders>
          </w:tcPr>
          <w:p w14:paraId="006D8A87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</w:p>
          <w:p w14:paraId="056806B5" w14:textId="77777777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  <w:tc>
          <w:tcPr>
            <w:tcW w:w="2221" w:type="dxa"/>
            <w:tcBorders>
              <w:bottom w:val="single" w:sz="4" w:space="0" w:color="auto"/>
            </w:tcBorders>
            <w:vAlign w:val="center"/>
          </w:tcPr>
          <w:p w14:paraId="02D600E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66EE921F" w14:textId="77777777" w:rsidR="00087F51" w:rsidRPr="00866E4F" w:rsidRDefault="00087F51" w:rsidP="000750FF">
            <w:pPr>
              <w:pStyle w:val="NoSpacing"/>
              <w:tabs>
                <w:tab w:val="right" w:pos="10001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F51" w:rsidRPr="00866E4F" w14:paraId="56A24BB4" w14:textId="77777777" w:rsidTr="000750FF">
        <w:trPr>
          <w:trHeight w:val="357"/>
          <w:jc w:val="center"/>
        </w:trPr>
        <w:tc>
          <w:tcPr>
            <w:tcW w:w="8580" w:type="dxa"/>
            <w:tcBorders>
              <w:top w:val="single" w:sz="4" w:space="0" w:color="auto"/>
            </w:tcBorders>
          </w:tcPr>
          <w:p w14:paraId="6EF9AE1F" w14:textId="37B0C322" w:rsidR="00087F51" w:rsidRPr="00866E4F" w:rsidRDefault="00087F51" w:rsidP="000750FF">
            <w:pPr>
              <w:jc w:val="both"/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- Senior Software Development Engineer</w:t>
            </w:r>
          </w:p>
        </w:tc>
        <w:tc>
          <w:tcPr>
            <w:tcW w:w="2221" w:type="dxa"/>
            <w:tcBorders>
              <w:top w:val="single" w:sz="4" w:space="0" w:color="auto"/>
            </w:tcBorders>
            <w:vAlign w:val="center"/>
          </w:tcPr>
          <w:p w14:paraId="7B99CEDF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Jun 2024 – Jan 2025</w:t>
            </w:r>
          </w:p>
        </w:tc>
      </w:tr>
    </w:tbl>
    <w:p w14:paraId="2B3F1AA0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Developed a standalone payment gateway application using React JS processing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400 transactions </w:t>
      </w:r>
      <w:r w:rsidRPr="00866E4F">
        <w:rPr>
          <w:rFonts w:ascii="Arial" w:hAnsi="Arial" w:cs="Arial"/>
          <w:szCs w:val="20"/>
          <w:lang w:val="en-IN"/>
        </w:rPr>
        <w:t>daily.</w:t>
      </w:r>
    </w:p>
    <w:p w14:paraId="2EED249F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>Developed a standalone application 15G/H submission and download using React JS and Java Spring Boot Microservices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5AA2BFF3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</w:rPr>
        <w:t xml:space="preserve">Automated the build generation and obfuscation process using Node.js, saving </w:t>
      </w:r>
      <w:r w:rsidRPr="00866E4F">
        <w:rPr>
          <w:rFonts w:ascii="Arial" w:hAnsi="Arial" w:cs="Arial"/>
          <w:b/>
          <w:bCs/>
          <w:szCs w:val="20"/>
        </w:rPr>
        <w:t>2 working hours</w:t>
      </w:r>
      <w:r w:rsidRPr="00866E4F">
        <w:rPr>
          <w:rFonts w:ascii="Arial" w:hAnsi="Arial" w:cs="Arial"/>
          <w:szCs w:val="20"/>
        </w:rPr>
        <w:t xml:space="preserve"> daily. </w:t>
      </w:r>
      <w:r w:rsidRPr="00866E4F">
        <w:rPr>
          <w:rFonts w:ascii="Arial" w:hAnsi="Arial" w:cs="Arial"/>
          <w:szCs w:val="20"/>
          <w:lang w:val="en-IN"/>
        </w:rPr>
        <w:t xml:space="preserve"> </w:t>
      </w:r>
    </w:p>
    <w:p w14:paraId="30AAC577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Drove architectural enhancements like code structuring, optimization, and obfuscation that achieved an excellent AppSec security score of </w:t>
      </w:r>
      <w:r w:rsidRPr="00866E4F">
        <w:rPr>
          <w:rFonts w:ascii="Arial" w:hAnsi="Arial" w:cs="Arial"/>
          <w:b/>
          <w:bCs/>
          <w:szCs w:val="20"/>
          <w:lang w:val="en-IN"/>
        </w:rPr>
        <w:t>94%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22662732" w14:textId="77777777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Accelerated development workflows by creating boilerplate code generation scripts that saved developers an estimated </w:t>
      </w:r>
      <w:r w:rsidRPr="00866E4F">
        <w:rPr>
          <w:rFonts w:ascii="Arial" w:hAnsi="Arial" w:cs="Arial"/>
          <w:b/>
          <w:bCs/>
          <w:szCs w:val="20"/>
          <w:lang w:val="en-IN"/>
        </w:rPr>
        <w:t>15 minutes</w:t>
      </w:r>
      <w:r w:rsidRPr="00866E4F">
        <w:rPr>
          <w:rFonts w:ascii="Arial" w:hAnsi="Arial" w:cs="Arial"/>
          <w:szCs w:val="20"/>
          <w:lang w:val="en-IN"/>
        </w:rPr>
        <w:t xml:space="preserve"> per module.</w:t>
      </w:r>
    </w:p>
    <w:p w14:paraId="43FA6F26" w14:textId="36146E54" w:rsidR="00087F51" w:rsidRPr="00866E4F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Took ownership of product development, lead a team of </w:t>
      </w:r>
      <w:r w:rsidRPr="00866E4F">
        <w:rPr>
          <w:rFonts w:ascii="Arial" w:hAnsi="Arial" w:cs="Arial"/>
          <w:b/>
          <w:bCs/>
          <w:szCs w:val="20"/>
          <w:lang w:val="en-IN"/>
        </w:rPr>
        <w:t xml:space="preserve">5 </w:t>
      </w:r>
      <w:r w:rsidRPr="00866E4F">
        <w:rPr>
          <w:rFonts w:ascii="Arial" w:hAnsi="Arial" w:cs="Arial"/>
          <w:szCs w:val="20"/>
          <w:lang w:val="en-IN"/>
        </w:rPr>
        <w:t>developers</w:t>
      </w:r>
      <w:r w:rsidR="000B363A">
        <w:rPr>
          <w:rFonts w:ascii="Arial" w:hAnsi="Arial" w:cs="Arial"/>
          <w:szCs w:val="20"/>
          <w:lang w:val="en-IN"/>
        </w:rPr>
        <w:t>, mentored them and delegated tasks</w:t>
      </w:r>
      <w:r w:rsidRPr="00866E4F">
        <w:rPr>
          <w:rFonts w:ascii="Arial" w:hAnsi="Arial" w:cs="Arial"/>
          <w:szCs w:val="20"/>
          <w:lang w:val="en-IN"/>
        </w:rPr>
        <w:t xml:space="preserve">. </w:t>
      </w:r>
    </w:p>
    <w:p w14:paraId="441888A2" w14:textId="77777777" w:rsidR="00087F51" w:rsidRDefault="00087F51" w:rsidP="00087F51">
      <w:pPr>
        <w:pStyle w:val="ListBullet"/>
        <w:jc w:val="both"/>
        <w:rPr>
          <w:rFonts w:ascii="Arial" w:hAnsi="Arial" w:cs="Arial"/>
          <w:szCs w:val="20"/>
          <w:lang w:val="en-IN"/>
        </w:rPr>
      </w:pPr>
      <w:r w:rsidRPr="00866E4F">
        <w:rPr>
          <w:rFonts w:ascii="Arial" w:hAnsi="Arial" w:cs="Arial"/>
          <w:szCs w:val="20"/>
          <w:lang w:val="en-IN"/>
        </w:rPr>
        <w:t xml:space="preserve">Enforced code quality and consistency by conducting weekly code reviews and practicing pair programming, reducing the deployment defect rate by </w:t>
      </w:r>
      <w:r w:rsidRPr="00866E4F">
        <w:rPr>
          <w:rFonts w:ascii="Arial" w:hAnsi="Arial" w:cs="Arial"/>
          <w:b/>
          <w:bCs/>
          <w:szCs w:val="20"/>
          <w:lang w:val="en-IN"/>
        </w:rPr>
        <w:t>20%</w:t>
      </w:r>
      <w:r w:rsidRPr="00866E4F">
        <w:rPr>
          <w:rFonts w:ascii="Arial" w:hAnsi="Arial" w:cs="Arial"/>
          <w:szCs w:val="20"/>
          <w:lang w:val="en-IN"/>
        </w:rPr>
        <w:t>.</w:t>
      </w:r>
    </w:p>
    <w:p w14:paraId="6B54514A" w14:textId="77777777" w:rsidR="00BD1327" w:rsidRPr="00866E4F" w:rsidRDefault="00BD1327" w:rsidP="007B29A4">
      <w:pPr>
        <w:pStyle w:val="ListBullet"/>
        <w:numPr>
          <w:ilvl w:val="0"/>
          <w:numId w:val="0"/>
        </w:numPr>
        <w:jc w:val="both"/>
        <w:rPr>
          <w:rFonts w:ascii="Arial" w:hAnsi="Arial" w:cs="Arial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BD1327" w:rsidRPr="00866E4F" w14:paraId="64E2E00B" w14:textId="77777777" w:rsidTr="000750FF">
        <w:trPr>
          <w:trHeight w:val="236"/>
        </w:trPr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1CBF7BD8" w14:textId="4DFED9AF" w:rsidR="00BD1327" w:rsidRPr="00866E4F" w:rsidRDefault="00BD1327" w:rsidP="00BD1327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Full Stack Developer – Software Development Engineer II</w:t>
            </w: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DFF6" w14:textId="7E257576" w:rsidR="00BD1327" w:rsidRPr="00866E4F" w:rsidRDefault="00BD1327" w:rsidP="00BD1327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    </w:t>
            </w:r>
            <w:r>
              <w:rPr>
                <w:rFonts w:ascii="Arial" w:hAnsi="Arial" w:cs="Arial"/>
                <w:b/>
                <w:bCs/>
                <w:szCs w:val="20"/>
              </w:rPr>
              <w:t xml:space="preserve">  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Aug 2023 – May 2024</w:t>
            </w:r>
          </w:p>
        </w:tc>
      </w:tr>
    </w:tbl>
    <w:p w14:paraId="1D92384B" w14:textId="77777777" w:rsidR="00087F51" w:rsidRPr="00866E4F" w:rsidRDefault="00087F51" w:rsidP="00BD1327">
      <w:pPr>
        <w:pStyle w:val="ListBullet"/>
        <w:numPr>
          <w:ilvl w:val="0"/>
          <w:numId w:val="26"/>
        </w:num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Worked on</w:t>
      </w:r>
      <w:r w:rsidRPr="00866E4F">
        <w:rPr>
          <w:rFonts w:ascii="Arial" w:hAnsi="Arial" w:cs="Arial"/>
          <w:szCs w:val="20"/>
        </w:rPr>
        <w:t xml:space="preserve"> the development of backend Microservices using Java Spring Boot framework and PostgreSQL database, contributing to a system running </w:t>
      </w:r>
      <w:r w:rsidRPr="00866E4F">
        <w:rPr>
          <w:rFonts w:ascii="Arial" w:hAnsi="Arial" w:cs="Arial"/>
          <w:b/>
          <w:bCs/>
          <w:szCs w:val="20"/>
        </w:rPr>
        <w:t>15+ services</w:t>
      </w:r>
      <w:r w:rsidRPr="00866E4F">
        <w:rPr>
          <w:rFonts w:ascii="Arial" w:hAnsi="Arial" w:cs="Arial"/>
          <w:szCs w:val="20"/>
        </w:rPr>
        <w:t>.</w:t>
      </w:r>
    </w:p>
    <w:p w14:paraId="0D864F9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Drove a </w:t>
      </w:r>
      <w:r w:rsidRPr="00866E4F">
        <w:rPr>
          <w:rFonts w:ascii="Arial" w:hAnsi="Arial" w:cs="Arial"/>
          <w:b/>
          <w:bCs/>
          <w:szCs w:val="20"/>
        </w:rPr>
        <w:t>50% improvement</w:t>
      </w:r>
      <w:r w:rsidRPr="00866E4F">
        <w:rPr>
          <w:rFonts w:ascii="Arial" w:hAnsi="Arial" w:cs="Arial"/>
          <w:szCs w:val="20"/>
        </w:rPr>
        <w:t xml:space="preserve"> in front-end development speed by recommending and implementing Micro-Frontends and React Toolkit, allowing parallel, independent deployment of UI features.</w:t>
      </w:r>
    </w:p>
    <w:p w14:paraId="3F2A6DC1" w14:textId="205301BB" w:rsidR="00536466" w:rsidRPr="00536466" w:rsidRDefault="00087F51" w:rsidP="00536466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End-to-end delivered and maintained </w:t>
      </w:r>
      <w:r w:rsidRPr="00866E4F">
        <w:rPr>
          <w:rFonts w:ascii="Arial" w:hAnsi="Arial" w:cs="Arial"/>
          <w:b/>
          <w:bCs/>
          <w:szCs w:val="20"/>
        </w:rPr>
        <w:t>6+ critical net banking modules</w:t>
      </w:r>
      <w:r w:rsidRPr="00866E4F">
        <w:rPr>
          <w:rFonts w:ascii="Arial" w:hAnsi="Arial" w:cs="Arial"/>
          <w:szCs w:val="20"/>
        </w:rPr>
        <w:t xml:space="preserve"> like Profile, Accounts, Payee Management, Alerts Management, Fund Transfers etc. by developing required UI and APIs.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2"/>
        <w:gridCol w:w="2504"/>
      </w:tblGrid>
      <w:tr w:rsidR="00C60B02" w:rsidRPr="00866E4F" w14:paraId="2BDC8FBD" w14:textId="77777777" w:rsidTr="00C60B02">
        <w:trPr>
          <w:trHeight w:val="236"/>
        </w:trPr>
        <w:tc>
          <w:tcPr>
            <w:tcW w:w="107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0F9538" w14:textId="373E9D98" w:rsidR="00C60B02" w:rsidRPr="00866E4F" w:rsidRDefault="00C60B02" w:rsidP="00C60B02">
            <w:pPr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lastRenderedPageBreak/>
              <w:t xml:space="preserve">Fidelity Information Services India Private Ltd (FIS) - </w:t>
            </w:r>
            <w:r w:rsidRPr="00866E4F">
              <w:rPr>
                <w:rFonts w:ascii="Arial" w:hAnsi="Arial" w:cs="Arial"/>
                <w:b/>
                <w:bCs/>
                <w:szCs w:val="20"/>
              </w:rPr>
              <w:t>Bengaluru, India</w:t>
            </w:r>
          </w:p>
        </w:tc>
      </w:tr>
      <w:tr w:rsidR="00C60B02" w:rsidRPr="00866E4F" w14:paraId="59D9998E" w14:textId="77777777" w:rsidTr="00C60B02">
        <w:trPr>
          <w:trHeight w:val="236"/>
        </w:trPr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501F1" w14:textId="7557E8F6" w:rsidR="00C60B02" w:rsidRPr="00866E4F" w:rsidRDefault="00C60B02" w:rsidP="00C60B02">
            <w:pPr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– Software Development Engineer II</w:t>
            </w:r>
          </w:p>
        </w:tc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A8628D" w14:textId="29D1BB52" w:rsidR="00C60B02" w:rsidRPr="00866E4F" w:rsidRDefault="00C60B02" w:rsidP="00C60B0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 xml:space="preserve"> Nov 2021 – July 2023</w:t>
            </w:r>
          </w:p>
        </w:tc>
      </w:tr>
    </w:tbl>
    <w:p w14:paraId="0BE4D0BA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Developed complex Internet Banking UI using React, Redux, and Material UI, achieving a </w:t>
      </w:r>
      <w:r w:rsidRPr="00866E4F">
        <w:rPr>
          <w:rFonts w:ascii="Arial" w:hAnsi="Arial" w:cs="Arial"/>
          <w:b/>
          <w:bCs/>
          <w:szCs w:val="20"/>
        </w:rPr>
        <w:t>50% reduction</w:t>
      </w:r>
      <w:r w:rsidRPr="00866E4F">
        <w:rPr>
          <w:rFonts w:ascii="Arial" w:hAnsi="Arial" w:cs="Arial"/>
          <w:szCs w:val="20"/>
        </w:rPr>
        <w:t xml:space="preserve"> in page load time compared to traditional Vanilla JS implementations.</w:t>
      </w:r>
    </w:p>
    <w:p w14:paraId="642837E0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Designed and implemented </w:t>
      </w:r>
      <w:r w:rsidRPr="00866E4F">
        <w:rPr>
          <w:rFonts w:ascii="Arial" w:hAnsi="Arial" w:cs="Arial"/>
          <w:b/>
          <w:bCs/>
          <w:szCs w:val="20"/>
        </w:rPr>
        <w:t xml:space="preserve">50+ reusable </w:t>
      </w:r>
      <w:r w:rsidRPr="00866E4F">
        <w:rPr>
          <w:rFonts w:ascii="Arial" w:hAnsi="Arial" w:cs="Arial"/>
          <w:szCs w:val="20"/>
        </w:rPr>
        <w:t xml:space="preserve">React components, leading to </w:t>
      </w:r>
      <w:r w:rsidRPr="00866E4F">
        <w:rPr>
          <w:rFonts w:ascii="Arial" w:hAnsi="Arial" w:cs="Arial"/>
          <w:b/>
          <w:bCs/>
          <w:szCs w:val="20"/>
        </w:rPr>
        <w:t xml:space="preserve">100% faster </w:t>
      </w:r>
      <w:r w:rsidRPr="00866E4F">
        <w:rPr>
          <w:rFonts w:ascii="Arial" w:hAnsi="Arial" w:cs="Arial"/>
          <w:szCs w:val="20"/>
        </w:rPr>
        <w:t>module assembly and enforcing design consistency across the application.</w:t>
      </w:r>
    </w:p>
    <w:p w14:paraId="3DA2EAE7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Utilized Git and GitHub for version control and collaboration with team members.</w:t>
      </w:r>
    </w:p>
    <w:p w14:paraId="2E1A6348" w14:textId="77777777" w:rsidR="00087F51" w:rsidRPr="00866E4F" w:rsidRDefault="00087F51" w:rsidP="00087F51">
      <w:pPr>
        <w:pStyle w:val="ListBullet"/>
        <w:tabs>
          <w:tab w:val="clear" w:pos="360"/>
          <w:tab w:val="num" w:pos="-360"/>
          <w:tab w:val="num" w:pos="2257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Embraced Agile methodologies like Scrum to ensure high-quality software delivery.</w:t>
      </w:r>
    </w:p>
    <w:p w14:paraId="455F7FF2" w14:textId="77777777" w:rsidR="00087F51" w:rsidRPr="00866E4F" w:rsidRDefault="00087F51" w:rsidP="00087F51">
      <w:pPr>
        <w:pStyle w:val="ListBullet"/>
        <w:numPr>
          <w:ilvl w:val="0"/>
          <w:numId w:val="0"/>
        </w:numPr>
        <w:tabs>
          <w:tab w:val="num" w:pos="2257"/>
        </w:tabs>
        <w:ind w:left="360" w:hanging="360"/>
        <w:jc w:val="both"/>
        <w:rPr>
          <w:rFonts w:ascii="Arial" w:hAnsi="Arial" w:cs="Arial"/>
          <w:szCs w:val="20"/>
        </w:rPr>
      </w:pPr>
    </w:p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9"/>
        <w:gridCol w:w="2487"/>
      </w:tblGrid>
      <w:tr w:rsidR="00087F51" w:rsidRPr="00866E4F" w14:paraId="6FB26161" w14:textId="77777777" w:rsidTr="000750FF">
        <w:trPr>
          <w:trHeight w:val="147"/>
        </w:trPr>
        <w:tc>
          <w:tcPr>
            <w:tcW w:w="8359" w:type="dxa"/>
            <w:tcBorders>
              <w:bottom w:val="single" w:sz="4" w:space="0" w:color="auto"/>
            </w:tcBorders>
          </w:tcPr>
          <w:p w14:paraId="7BBC48FE" w14:textId="77777777" w:rsidR="00087F51" w:rsidRPr="00866E4F" w:rsidRDefault="00087F51" w:rsidP="000750FF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 xml:space="preserve">TATA CONSULTANCY SERVICES LIMITED </w:t>
            </w:r>
            <w:r w:rsidRPr="00866E4F">
              <w:rPr>
                <w:rStyle w:val="BOLDCapitalization"/>
                <w:rFonts w:ascii="Arial" w:hAnsi="Arial" w:cs="Arial"/>
                <w:bCs/>
                <w:szCs w:val="20"/>
              </w:rPr>
              <w:t xml:space="preserve">– </w:t>
            </w: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Indore, India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01492F90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087F51" w:rsidRPr="00866E4F" w14:paraId="4C0B0F79" w14:textId="77777777" w:rsidTr="000750FF">
        <w:trPr>
          <w:trHeight w:val="164"/>
        </w:trPr>
        <w:tc>
          <w:tcPr>
            <w:tcW w:w="8359" w:type="dxa"/>
            <w:tcBorders>
              <w:top w:val="single" w:sz="4" w:space="0" w:color="auto"/>
            </w:tcBorders>
          </w:tcPr>
          <w:p w14:paraId="294EBDAD" w14:textId="77777777" w:rsidR="00087F51" w:rsidRPr="00866E4F" w:rsidRDefault="00087F51" w:rsidP="000750FF">
            <w:pPr>
              <w:jc w:val="both"/>
              <w:rPr>
                <w:rFonts w:ascii="Arial" w:hAnsi="Arial" w:cs="Arial"/>
                <w:b/>
                <w:bCs/>
                <w:i/>
                <w:iCs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i/>
                <w:iCs/>
                <w:caps w:val="0"/>
                <w:szCs w:val="20"/>
              </w:rPr>
              <w:t>Front End Developer - System Engineer</w:t>
            </w:r>
          </w:p>
        </w:tc>
        <w:tc>
          <w:tcPr>
            <w:tcW w:w="2487" w:type="dxa"/>
            <w:tcBorders>
              <w:top w:val="single" w:sz="4" w:space="0" w:color="auto"/>
            </w:tcBorders>
            <w:vAlign w:val="center"/>
          </w:tcPr>
          <w:p w14:paraId="4CCF6964" w14:textId="77777777" w:rsidR="00087F51" w:rsidRPr="00866E4F" w:rsidRDefault="00087F51" w:rsidP="000750FF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b/>
                <w:bCs/>
                <w:szCs w:val="20"/>
              </w:rPr>
              <w:t>Aug 2019 – Nov 2021</w:t>
            </w:r>
          </w:p>
        </w:tc>
      </w:tr>
    </w:tbl>
    <w:p w14:paraId="5F5D6F3E" w14:textId="43C2F54F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Utilized React Native, Redux, and Material UI to develop </w:t>
      </w:r>
      <w:r w:rsidR="000B363A">
        <w:rPr>
          <w:rFonts w:ascii="Arial" w:hAnsi="Arial" w:cs="Arial"/>
          <w:szCs w:val="20"/>
        </w:rPr>
        <w:t xml:space="preserve">a </w:t>
      </w:r>
      <w:r w:rsidRPr="00866E4F">
        <w:rPr>
          <w:rFonts w:ascii="Arial" w:hAnsi="Arial" w:cs="Arial"/>
          <w:szCs w:val="20"/>
        </w:rPr>
        <w:t>logistics mobile application for multiple platforms.</w:t>
      </w:r>
    </w:p>
    <w:p w14:paraId="1E819902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Worked closely with the product team to plan, design, and implement new features and functionalities.</w:t>
      </w:r>
    </w:p>
    <w:p w14:paraId="6CD7A263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Performed testing, debugging, and optimization to ensure the mobile app's optimal performance.</w:t>
      </w:r>
    </w:p>
    <w:p w14:paraId="277DA6CE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Deployed and maintained the app on various platforms.</w:t>
      </w:r>
    </w:p>
    <w:p w14:paraId="1A74E376" w14:textId="77777777" w:rsidR="00087F51" w:rsidRPr="00866E4F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 xml:space="preserve">Resolved over </w:t>
      </w:r>
      <w:r w:rsidRPr="00866E4F">
        <w:rPr>
          <w:rFonts w:ascii="Arial" w:hAnsi="Arial" w:cs="Arial"/>
          <w:b/>
          <w:bCs/>
          <w:szCs w:val="20"/>
        </w:rPr>
        <w:t>200 defects</w:t>
      </w:r>
      <w:r w:rsidRPr="00866E4F">
        <w:rPr>
          <w:rFonts w:ascii="Arial" w:hAnsi="Arial" w:cs="Arial"/>
          <w:szCs w:val="20"/>
        </w:rPr>
        <w:t xml:space="preserve"> and functionality issues reported by the QA team, directly improving the logistics app's stability and user experience.</w:t>
      </w:r>
    </w:p>
    <w:p w14:paraId="1146E94E" w14:textId="77777777" w:rsidR="00087F51" w:rsidRPr="00BF7B6E" w:rsidRDefault="00087F51" w:rsidP="00087F51">
      <w:pPr>
        <w:pStyle w:val="ListBullet"/>
        <w:tabs>
          <w:tab w:val="clear" w:pos="360"/>
          <w:tab w:val="num" w:pos="0"/>
        </w:tabs>
        <w:jc w:val="both"/>
        <w:rPr>
          <w:rFonts w:ascii="Arial" w:hAnsi="Arial" w:cs="Arial"/>
          <w:szCs w:val="20"/>
        </w:rPr>
      </w:pPr>
      <w:r w:rsidRPr="00866E4F">
        <w:rPr>
          <w:rFonts w:ascii="Arial" w:hAnsi="Arial" w:cs="Arial"/>
          <w:szCs w:val="20"/>
        </w:rPr>
        <w:t>Conducted weekly demonstrations to showcase the app's progress and gather feedback from stakeholders.</w:t>
      </w:r>
    </w:p>
    <w:p w14:paraId="560E4B76" w14:textId="6766DBA8" w:rsidR="00443D8C" w:rsidRDefault="00443D8C" w:rsidP="00443D8C"/>
    <w:p w14:paraId="4C706FCD" w14:textId="1CB66A70" w:rsidR="00983E5C" w:rsidRPr="00D32A5B" w:rsidRDefault="00983E5C" w:rsidP="00AE7E72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 w:rsidRPr="00D32A5B">
        <w:rPr>
          <w:rFonts w:ascii="Arial" w:hAnsi="Arial" w:cs="Arial"/>
          <w:b/>
          <w:bCs/>
          <w:sz w:val="24"/>
        </w:rPr>
        <w:t>EDUCATION</w:t>
      </w:r>
    </w:p>
    <w:tbl>
      <w:tblPr>
        <w:tblStyle w:val="TableGrid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04"/>
        <w:gridCol w:w="22"/>
        <w:gridCol w:w="834"/>
      </w:tblGrid>
      <w:tr w:rsidR="00E05C6F" w:rsidRPr="00866E4F" w14:paraId="57223055" w14:textId="77777777" w:rsidTr="00983E5C">
        <w:trPr>
          <w:gridAfter w:val="1"/>
          <w:wAfter w:w="834" w:type="dxa"/>
        </w:trPr>
        <w:tc>
          <w:tcPr>
            <w:tcW w:w="8364" w:type="dxa"/>
          </w:tcPr>
          <w:p w14:paraId="317DAB69" w14:textId="77777777" w:rsidR="00536466" w:rsidRDefault="00536466" w:rsidP="00536466">
            <w:pPr>
              <w:pStyle w:val="ListParagraph"/>
              <w:ind w:left="360"/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</w:p>
          <w:p w14:paraId="39E0BB4D" w14:textId="3A74E4E3" w:rsidR="00E05C6F" w:rsidRPr="00536466" w:rsidRDefault="00E05C6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536466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Master’s Degree - Applied Artificial Intelligence</w:t>
            </w:r>
          </w:p>
          <w:p w14:paraId="7D7E4938" w14:textId="00B234BE" w:rsidR="00E05C6F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  <w:lang w:val="en-IN"/>
              </w:rPr>
              <w:t>Stevens Institute of Technology</w:t>
            </w:r>
            <w:r w:rsidRPr="00866E4F">
              <w:rPr>
                <w:rFonts w:ascii="Arial" w:hAnsi="Arial" w:cs="Arial"/>
                <w:szCs w:val="20"/>
                <w:lang w:val="en-IN"/>
              </w:rPr>
              <w:t xml:space="preserve">, </w:t>
            </w:r>
            <w:r w:rsidR="00BE2FB5" w:rsidRPr="00866E4F">
              <w:rPr>
                <w:rFonts w:ascii="Arial" w:hAnsi="Arial" w:cs="Arial"/>
                <w:szCs w:val="20"/>
                <w:lang w:val="en-IN"/>
              </w:rPr>
              <w:t>New Jersey, United States</w:t>
            </w:r>
          </w:p>
        </w:tc>
        <w:tc>
          <w:tcPr>
            <w:tcW w:w="2426" w:type="dxa"/>
            <w:gridSpan w:val="2"/>
          </w:tcPr>
          <w:p w14:paraId="41BE1834" w14:textId="77777777" w:rsidR="00983E5C" w:rsidRPr="00866E4F" w:rsidRDefault="00983E5C" w:rsidP="00AE7E72">
            <w:pPr>
              <w:jc w:val="right"/>
              <w:rPr>
                <w:rFonts w:ascii="Arial" w:hAnsi="Arial" w:cs="Arial"/>
                <w:szCs w:val="20"/>
              </w:rPr>
            </w:pPr>
          </w:p>
          <w:p w14:paraId="70CBD7C9" w14:textId="06FD62A5" w:rsidR="00E05C6F" w:rsidRPr="00866E4F" w:rsidRDefault="00E05C6F" w:rsidP="00AE7E72">
            <w:pPr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2025 – 2026(Expected)</w:t>
            </w:r>
          </w:p>
        </w:tc>
      </w:tr>
      <w:tr w:rsidR="00E05C6F" w:rsidRPr="00866E4F" w14:paraId="68720F7E" w14:textId="77777777" w:rsidTr="008678C8">
        <w:trPr>
          <w:gridAfter w:val="1"/>
          <w:wAfter w:w="834" w:type="dxa"/>
          <w:trHeight w:val="60"/>
        </w:trPr>
        <w:tc>
          <w:tcPr>
            <w:tcW w:w="8364" w:type="dxa"/>
          </w:tcPr>
          <w:p w14:paraId="55A4FF86" w14:textId="77777777" w:rsidR="00E05C6F" w:rsidRPr="00866E4F" w:rsidRDefault="00E05C6F" w:rsidP="00AE7E72">
            <w:pPr>
              <w:pStyle w:val="ListParagraph"/>
              <w:numPr>
                <w:ilvl w:val="0"/>
                <w:numId w:val="13"/>
              </w:numPr>
              <w:jc w:val="both"/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</w:pPr>
            <w:r w:rsidRPr="00866E4F">
              <w:rPr>
                <w:rStyle w:val="BOLDCapitalization"/>
                <w:rFonts w:ascii="Arial" w:hAnsi="Arial" w:cs="Arial"/>
                <w:bCs/>
                <w:caps w:val="0"/>
                <w:szCs w:val="20"/>
              </w:rPr>
              <w:t>Bachelor’s Degree - Computer Science Engineering - CGPA – 8.4</w:t>
            </w:r>
          </w:p>
          <w:p w14:paraId="2B3CF5D7" w14:textId="77D720EE" w:rsidR="00597D74" w:rsidRPr="00866E4F" w:rsidRDefault="00E05C6F" w:rsidP="00AE7E72">
            <w:pPr>
              <w:pStyle w:val="ListParagraph"/>
              <w:ind w:left="360"/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HMRITM, Guru Gobind Singh Indraprastha University, Delhi, India</w:t>
            </w:r>
          </w:p>
        </w:tc>
        <w:tc>
          <w:tcPr>
            <w:tcW w:w="2426" w:type="dxa"/>
            <w:gridSpan w:val="2"/>
          </w:tcPr>
          <w:p w14:paraId="5CB009BA" w14:textId="77777777" w:rsidR="00E05C6F" w:rsidRPr="00866E4F" w:rsidRDefault="00E05C6F" w:rsidP="00AE7E72">
            <w:pPr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2015 – 2019</w:t>
            </w:r>
          </w:p>
        </w:tc>
      </w:tr>
      <w:tr w:rsidR="00597D74" w:rsidRPr="00866E4F" w14:paraId="4D1E82FC" w14:textId="77777777" w:rsidTr="00983E5C">
        <w:tc>
          <w:tcPr>
            <w:tcW w:w="10768" w:type="dxa"/>
            <w:gridSpan w:val="2"/>
          </w:tcPr>
          <w:p w14:paraId="774BC96E" w14:textId="77777777" w:rsidR="00983E5C" w:rsidRPr="00D32A5B" w:rsidRDefault="00983E5C" w:rsidP="00AE7E72">
            <w:pPr>
              <w:jc w:val="both"/>
              <w:rPr>
                <w:rFonts w:ascii="Arial" w:hAnsi="Arial" w:cs="Arial"/>
                <w:sz w:val="24"/>
              </w:rPr>
            </w:pPr>
          </w:p>
          <w:p w14:paraId="46530DA0" w14:textId="5370C958" w:rsidR="00983E5C" w:rsidRPr="00D32A5B" w:rsidRDefault="00983E5C" w:rsidP="00AE7E72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4"/>
              </w:rPr>
            </w:pPr>
            <w:r w:rsidRPr="00D32A5B">
              <w:rPr>
                <w:rFonts w:ascii="Arial" w:hAnsi="Arial" w:cs="Arial"/>
                <w:b/>
                <w:bCs/>
                <w:sz w:val="24"/>
              </w:rPr>
              <w:t xml:space="preserve">RELEVANT </w:t>
            </w:r>
            <w:r w:rsidR="00AE7E72" w:rsidRPr="00D32A5B">
              <w:rPr>
                <w:rFonts w:ascii="Arial" w:hAnsi="Arial" w:cs="Arial"/>
                <w:b/>
                <w:bCs/>
                <w:sz w:val="24"/>
              </w:rPr>
              <w:t>COURSEWORK</w:t>
            </w:r>
          </w:p>
          <w:p w14:paraId="3CF3513D" w14:textId="77777777" w:rsidR="00536466" w:rsidRDefault="00536466" w:rsidP="00AE7E72">
            <w:pPr>
              <w:jc w:val="both"/>
              <w:rPr>
                <w:rFonts w:ascii="Arial" w:hAnsi="Arial" w:cs="Arial"/>
                <w:szCs w:val="20"/>
              </w:rPr>
            </w:pPr>
          </w:p>
          <w:p w14:paraId="24BCAE00" w14:textId="274C80BB" w:rsidR="00983E5C" w:rsidRPr="00866E4F" w:rsidRDefault="00597D74" w:rsidP="00AE7E72">
            <w:pPr>
              <w:jc w:val="both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Applied Machine Learning, Probability and Stochastic Processes, Deep Learning</w:t>
            </w:r>
            <w:r w:rsidR="00BE6FC0" w:rsidRPr="00866E4F">
              <w:rPr>
                <w:rFonts w:ascii="Arial" w:hAnsi="Arial" w:cs="Arial"/>
                <w:szCs w:val="20"/>
              </w:rPr>
              <w:t>, Big Data, Pattern Recognition</w:t>
            </w:r>
          </w:p>
        </w:tc>
        <w:tc>
          <w:tcPr>
            <w:tcW w:w="856" w:type="dxa"/>
            <w:gridSpan w:val="2"/>
            <w:tcBorders>
              <w:left w:val="nil"/>
            </w:tcBorders>
          </w:tcPr>
          <w:p w14:paraId="756C0C3D" w14:textId="77777777" w:rsidR="00597D74" w:rsidRPr="00866E4F" w:rsidRDefault="00597D74" w:rsidP="00AE7E72">
            <w:pPr>
              <w:jc w:val="right"/>
              <w:rPr>
                <w:rFonts w:ascii="Arial" w:hAnsi="Arial" w:cs="Arial"/>
                <w:szCs w:val="20"/>
              </w:rPr>
            </w:pPr>
          </w:p>
        </w:tc>
      </w:tr>
    </w:tbl>
    <w:p w14:paraId="33BF64B8" w14:textId="7D99B03E" w:rsidR="00831CAB" w:rsidRPr="000F7E54" w:rsidRDefault="00BF7B6E" w:rsidP="000F7E54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9A12A3" w:rsidRPr="00D32A5B">
        <w:rPr>
          <w:rFonts w:ascii="Arial" w:hAnsi="Arial" w:cs="Arial"/>
          <w:b/>
          <w:bCs/>
          <w:sz w:val="24"/>
        </w:rPr>
        <w:t>PROJECTS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5"/>
        <w:gridCol w:w="1335"/>
      </w:tblGrid>
      <w:tr w:rsidR="00831CAB" w:rsidRPr="00866E4F" w14:paraId="12CB779D" w14:textId="77777777" w:rsidTr="007B29A4">
        <w:tc>
          <w:tcPr>
            <w:tcW w:w="9455" w:type="dxa"/>
          </w:tcPr>
          <w:p w14:paraId="1FFDAE8C" w14:textId="77777777" w:rsidR="00536466" w:rsidRDefault="00536466" w:rsidP="00536466">
            <w:pPr>
              <w:pStyle w:val="ListParagraph"/>
              <w:ind w:left="360"/>
              <w:jc w:val="both"/>
              <w:rPr>
                <w:rFonts w:ascii="Arial" w:hAnsi="Arial" w:cs="Arial"/>
                <w:b/>
                <w:szCs w:val="20"/>
              </w:rPr>
            </w:pPr>
          </w:p>
          <w:p w14:paraId="4FBE6FA0" w14:textId="5D8059B0" w:rsidR="00831CAB" w:rsidRPr="000F7E54" w:rsidRDefault="009D098F" w:rsidP="0053646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0F7E54">
              <w:rPr>
                <w:rFonts w:ascii="Arial" w:hAnsi="Arial" w:cs="Arial"/>
                <w:b/>
                <w:szCs w:val="20"/>
              </w:rPr>
              <w:t>AI Resume Chatbot Twin using RAG Stack</w:t>
            </w:r>
          </w:p>
          <w:p w14:paraId="57CD362C" w14:textId="4CB5DFAE" w:rsidR="009D098F" w:rsidRPr="009D098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9D098F">
              <w:rPr>
                <w:rFonts w:ascii="Arial" w:hAnsi="Arial" w:cs="Arial"/>
                <w:bCs/>
                <w:szCs w:val="20"/>
              </w:rPr>
              <w:t xml:space="preserve">AI chatbot that utilizes the Llama 3 model and resume data to chat with recruiters </w:t>
            </w:r>
            <w:r w:rsidR="00471FFC">
              <w:rPr>
                <w:rFonts w:ascii="Arial" w:hAnsi="Arial" w:cs="Arial"/>
                <w:bCs/>
                <w:szCs w:val="20"/>
              </w:rPr>
              <w:t xml:space="preserve">and </w:t>
            </w:r>
            <w:r w:rsidR="00471FFC" w:rsidRPr="009D098F">
              <w:rPr>
                <w:rFonts w:ascii="Arial" w:hAnsi="Arial" w:cs="Arial"/>
                <w:bCs/>
                <w:szCs w:val="20"/>
              </w:rPr>
              <w:t>answer</w:t>
            </w:r>
            <w:r w:rsidRPr="009D098F">
              <w:rPr>
                <w:rFonts w:ascii="Arial" w:hAnsi="Arial" w:cs="Arial"/>
                <w:bCs/>
                <w:szCs w:val="20"/>
              </w:rPr>
              <w:t xml:space="preserve"> job specific questions on the candidate's behalf</w:t>
            </w:r>
          </w:p>
        </w:tc>
        <w:tc>
          <w:tcPr>
            <w:tcW w:w="1335" w:type="dxa"/>
          </w:tcPr>
          <w:p w14:paraId="004763DD" w14:textId="77777777" w:rsidR="00FB52A6" w:rsidRDefault="00FB52A6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</w:p>
          <w:p w14:paraId="76A42925" w14:textId="66D7CFAF" w:rsidR="00831CAB" w:rsidRPr="00866E4F" w:rsidRDefault="009D098F" w:rsidP="003C06B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Sept 2025</w:t>
            </w:r>
          </w:p>
        </w:tc>
      </w:tr>
      <w:tr w:rsidR="009D098F" w:rsidRPr="00866E4F" w14:paraId="06103DF6" w14:textId="77777777" w:rsidTr="007B29A4">
        <w:tc>
          <w:tcPr>
            <w:tcW w:w="9455" w:type="dxa"/>
          </w:tcPr>
          <w:p w14:paraId="2F35202A" w14:textId="77777777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caps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Multi-Class Depression Detection Using BERT</w:t>
            </w:r>
          </w:p>
          <w:p w14:paraId="4E508D5A" w14:textId="241FC433" w:rsidR="009D098F" w:rsidRPr="00866E4F" w:rsidRDefault="009D098F" w:rsidP="009D098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Machine learning-based web application to identify levels of depression based on user-generated text inputs.</w:t>
            </w:r>
          </w:p>
        </w:tc>
        <w:tc>
          <w:tcPr>
            <w:tcW w:w="1335" w:type="dxa"/>
          </w:tcPr>
          <w:p w14:paraId="034B97EE" w14:textId="463A68A4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May 2025</w:t>
            </w:r>
          </w:p>
        </w:tc>
      </w:tr>
      <w:tr w:rsidR="009D098F" w:rsidRPr="00866E4F" w14:paraId="1A4BE5B9" w14:textId="77777777" w:rsidTr="007B29A4">
        <w:tc>
          <w:tcPr>
            <w:tcW w:w="9455" w:type="dxa"/>
            <w:vAlign w:val="center"/>
          </w:tcPr>
          <w:p w14:paraId="22B88F97" w14:textId="6E12E84C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>Dynamic Attendance Manager</w:t>
            </w:r>
          </w:p>
          <w:p w14:paraId="1D694742" w14:textId="61AB4866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 xml:space="preserve">The project allows the institutions to record and view attendance records effectively. </w:t>
            </w:r>
          </w:p>
        </w:tc>
        <w:tc>
          <w:tcPr>
            <w:tcW w:w="1335" w:type="dxa"/>
          </w:tcPr>
          <w:p w14:paraId="6ADF79AE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Feb 2019</w:t>
            </w:r>
          </w:p>
        </w:tc>
      </w:tr>
      <w:tr w:rsidR="009D098F" w:rsidRPr="00866E4F" w14:paraId="652A0F22" w14:textId="77777777" w:rsidTr="007B29A4">
        <w:tc>
          <w:tcPr>
            <w:tcW w:w="9455" w:type="dxa"/>
          </w:tcPr>
          <w:p w14:paraId="6CB8B80E" w14:textId="77777777" w:rsidR="009D098F" w:rsidRPr="00866E4F" w:rsidRDefault="009D098F" w:rsidP="009D098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szCs w:val="20"/>
              </w:rPr>
            </w:pPr>
            <w:r w:rsidRPr="00866E4F">
              <w:rPr>
                <w:rFonts w:ascii="Arial" w:hAnsi="Arial" w:cs="Arial"/>
                <w:b/>
                <w:szCs w:val="20"/>
              </w:rPr>
              <w:t xml:space="preserve">Ultrasonic Radar </w:t>
            </w:r>
          </w:p>
          <w:p w14:paraId="0579E6BA" w14:textId="77777777" w:rsidR="009D098F" w:rsidRPr="00866E4F" w:rsidRDefault="009D098F" w:rsidP="009D098F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866E4F">
              <w:rPr>
                <w:rFonts w:ascii="Arial" w:hAnsi="Arial" w:cs="Arial"/>
                <w:bCs/>
                <w:szCs w:val="20"/>
              </w:rPr>
              <w:t>Ultrasonic Radar interfaced with Arduino Uno Board and output visualization using Processing IDE</w:t>
            </w:r>
          </w:p>
        </w:tc>
        <w:tc>
          <w:tcPr>
            <w:tcW w:w="1335" w:type="dxa"/>
          </w:tcPr>
          <w:p w14:paraId="309527F1" w14:textId="77777777" w:rsidR="009D098F" w:rsidRPr="00866E4F" w:rsidRDefault="009D098F" w:rsidP="009D098F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866E4F">
              <w:rPr>
                <w:rFonts w:ascii="Arial" w:hAnsi="Arial" w:cs="Arial"/>
                <w:szCs w:val="20"/>
              </w:rPr>
              <w:t>Jul 2016</w:t>
            </w:r>
          </w:p>
        </w:tc>
      </w:tr>
    </w:tbl>
    <w:p w14:paraId="7018574E" w14:textId="4822AC5E" w:rsidR="007D5DBF" w:rsidRPr="00D32A5B" w:rsidRDefault="00471FFC" w:rsidP="003C06BF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/>
      </w:r>
      <w:r w:rsidR="007D5DBF" w:rsidRPr="00D32A5B">
        <w:rPr>
          <w:rFonts w:ascii="Arial" w:hAnsi="Arial" w:cs="Arial"/>
          <w:b/>
          <w:bCs/>
          <w:sz w:val="24"/>
        </w:rPr>
        <w:t>CERTIFICATIONS AND TRAININGS</w:t>
      </w:r>
    </w:p>
    <w:tbl>
      <w:tblPr>
        <w:tblStyle w:val="TableGrid"/>
        <w:tblW w:w="107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2426"/>
      </w:tblGrid>
      <w:tr w:rsidR="00636993" w:rsidRPr="00EC3F8D" w14:paraId="059919EE" w14:textId="77777777" w:rsidTr="005028BB">
        <w:tc>
          <w:tcPr>
            <w:tcW w:w="8364" w:type="dxa"/>
          </w:tcPr>
          <w:p w14:paraId="7D0ADCA7" w14:textId="77777777" w:rsidR="0042317F" w:rsidRDefault="0042317F" w:rsidP="0042317F">
            <w:pPr>
              <w:pStyle w:val="ListParagraph"/>
              <w:ind w:left="360"/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</w:p>
          <w:p w14:paraId="7C0CCCAD" w14:textId="2FA8E2A0" w:rsidR="00636993" w:rsidRPr="0042317F" w:rsidRDefault="00636993" w:rsidP="0042317F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42317F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AI Coding Agents with GitHub Copilot and Cursor</w:t>
            </w:r>
          </w:p>
          <w:p w14:paraId="12151617" w14:textId="77777777" w:rsidR="00636993" w:rsidRPr="00EC3F8D" w:rsidRDefault="00636993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270DA62A" w14:textId="77777777" w:rsidR="00A676CD" w:rsidRDefault="00A676CD" w:rsidP="000F7E54">
            <w:pPr>
              <w:jc w:val="right"/>
              <w:rPr>
                <w:rFonts w:ascii="Arial" w:hAnsi="Arial" w:cs="Arial"/>
                <w:szCs w:val="20"/>
              </w:rPr>
            </w:pPr>
          </w:p>
          <w:p w14:paraId="4DFD32F7" w14:textId="772023E3" w:rsidR="00636993" w:rsidRPr="000F7E54" w:rsidRDefault="00636993" w:rsidP="000F7E54">
            <w:pPr>
              <w:jc w:val="right"/>
              <w:rPr>
                <w:rFonts w:ascii="Arial" w:hAnsi="Arial" w:cs="Arial"/>
                <w:szCs w:val="20"/>
              </w:rPr>
            </w:pPr>
            <w:r w:rsidRPr="000F7E54">
              <w:rPr>
                <w:rFonts w:ascii="Arial" w:hAnsi="Arial" w:cs="Arial"/>
                <w:szCs w:val="20"/>
              </w:rPr>
              <w:t>Jul 2025</w:t>
            </w:r>
          </w:p>
        </w:tc>
      </w:tr>
      <w:tr w:rsidR="00212F7C" w:rsidRPr="00EC3F8D" w14:paraId="3673F2C2" w14:textId="77777777" w:rsidTr="005028BB">
        <w:tc>
          <w:tcPr>
            <w:tcW w:w="8364" w:type="dxa"/>
          </w:tcPr>
          <w:p w14:paraId="4D9E56B0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</w:pPr>
            <w:r w:rsidRPr="00EC3F8D">
              <w:rPr>
                <w:rFonts w:ascii="Arial" w:hAnsi="Arial" w:cs="Arial"/>
                <w:b/>
                <w:bCs/>
                <w:caps/>
                <w:szCs w:val="20"/>
                <w:lang w:val="en-IN"/>
              </w:rPr>
              <w:t>Generative AI: Working with large Language Models</w:t>
            </w:r>
          </w:p>
          <w:p w14:paraId="4E708DF4" w14:textId="77777777" w:rsidR="00212F7C" w:rsidRPr="00EC3F8D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LinkedIn Learning</w:t>
            </w:r>
          </w:p>
        </w:tc>
        <w:tc>
          <w:tcPr>
            <w:tcW w:w="2426" w:type="dxa"/>
          </w:tcPr>
          <w:p w14:paraId="4F02B8AF" w14:textId="03B5DF8B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 xml:space="preserve">Jun 2025 </w:t>
            </w:r>
          </w:p>
        </w:tc>
      </w:tr>
      <w:tr w:rsidR="00212F7C" w:rsidRPr="00EC3F8D" w14:paraId="54819866" w14:textId="77777777" w:rsidTr="005028BB">
        <w:tc>
          <w:tcPr>
            <w:tcW w:w="8364" w:type="dxa"/>
          </w:tcPr>
          <w:p w14:paraId="1934C682" w14:textId="77777777" w:rsidR="00212F7C" w:rsidRPr="00EC3F8D" w:rsidRDefault="00212F7C" w:rsidP="00594E91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Java Script Maps and Sets</w:t>
            </w:r>
          </w:p>
          <w:p w14:paraId="18B02E63" w14:textId="77777777" w:rsidR="00212F7C" w:rsidRPr="008708B6" w:rsidRDefault="00212F7C" w:rsidP="00594E91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8708B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LinkedIn Learning</w:t>
            </w:r>
          </w:p>
        </w:tc>
        <w:tc>
          <w:tcPr>
            <w:tcW w:w="2426" w:type="dxa"/>
          </w:tcPr>
          <w:p w14:paraId="39F0588B" w14:textId="77777777" w:rsidR="00212F7C" w:rsidRPr="00EC3F8D" w:rsidRDefault="00212F7C" w:rsidP="00594E91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2022</w:t>
            </w:r>
          </w:p>
        </w:tc>
      </w:tr>
      <w:tr w:rsidR="009E3A49" w:rsidRPr="00EC3F8D" w14:paraId="238C7F8E" w14:textId="77777777" w:rsidTr="00911955">
        <w:tc>
          <w:tcPr>
            <w:tcW w:w="8364" w:type="dxa"/>
          </w:tcPr>
          <w:p w14:paraId="37E039FE" w14:textId="77777777" w:rsidR="009E3A49" w:rsidRPr="00EC3F8D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caps w:val="0"/>
                <w:szCs w:val="20"/>
              </w:rPr>
            </w:pPr>
            <w:r w:rsidRPr="00EC3F8D">
              <w:rPr>
                <w:rStyle w:val="BOLDCapitalization"/>
                <w:rFonts w:ascii="Arial" w:hAnsi="Arial" w:cs="Arial"/>
                <w:bCs/>
                <w:szCs w:val="20"/>
              </w:rPr>
              <w:t>MEAN Stack</w:t>
            </w:r>
          </w:p>
          <w:p w14:paraId="301DA4A9" w14:textId="77777777" w:rsidR="009E3A49" w:rsidRPr="00EC3F8D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szCs w:val="20"/>
                <w:lang w:val="en-IN"/>
              </w:rPr>
            </w:pPr>
            <w:r w:rsidRPr="00EC3F8D">
              <w:rPr>
                <w:rFonts w:ascii="Arial" w:hAnsi="Arial" w:cs="Arial"/>
                <w:bCs/>
                <w:i/>
                <w:iCs/>
                <w:szCs w:val="20"/>
              </w:rPr>
              <w:t>Brain Mentors Pvt. Ltd.</w:t>
            </w:r>
          </w:p>
        </w:tc>
        <w:tc>
          <w:tcPr>
            <w:tcW w:w="2426" w:type="dxa"/>
          </w:tcPr>
          <w:p w14:paraId="7C42A3A2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Mar 2018 - Apr 2018</w:t>
            </w:r>
          </w:p>
        </w:tc>
      </w:tr>
      <w:tr w:rsidR="009E3A49" w:rsidRPr="00EC3F8D" w14:paraId="4D5BFDB6" w14:textId="77777777" w:rsidTr="00A53E3F">
        <w:trPr>
          <w:trHeight w:val="81"/>
        </w:trPr>
        <w:tc>
          <w:tcPr>
            <w:tcW w:w="8364" w:type="dxa"/>
          </w:tcPr>
          <w:p w14:paraId="60062E3F" w14:textId="77777777" w:rsidR="009E3A49" w:rsidRPr="00FB52A6" w:rsidRDefault="009E3A49" w:rsidP="00911955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BOLDCapitalization"/>
                <w:rFonts w:ascii="Arial" w:hAnsi="Arial" w:cs="Arial"/>
                <w:b w:val="0"/>
                <w:bCs/>
                <w:szCs w:val="20"/>
              </w:rPr>
            </w:pPr>
            <w:r w:rsidRPr="00FB52A6">
              <w:rPr>
                <w:rStyle w:val="BOLDCapitalization"/>
                <w:rFonts w:ascii="Arial" w:hAnsi="Arial" w:cs="Arial"/>
                <w:bCs/>
                <w:szCs w:val="20"/>
              </w:rPr>
              <w:t>Embedded Systems Using Arduino</w:t>
            </w:r>
          </w:p>
          <w:p w14:paraId="6829018C" w14:textId="77777777" w:rsidR="009E3A49" w:rsidRPr="00FB52A6" w:rsidRDefault="009E3A49" w:rsidP="00911955">
            <w:pPr>
              <w:pStyle w:val="ListParagraph"/>
              <w:ind w:left="360"/>
              <w:jc w:val="both"/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</w:pPr>
            <w:r w:rsidRPr="00FB52A6">
              <w:rPr>
                <w:rFonts w:ascii="Arial" w:hAnsi="Arial" w:cs="Arial"/>
                <w:bCs/>
                <w:i/>
                <w:iCs/>
                <w:szCs w:val="20"/>
                <w:lang w:val="en-IN"/>
              </w:rPr>
              <w:t>Delhi Technological University</w:t>
            </w:r>
          </w:p>
        </w:tc>
        <w:tc>
          <w:tcPr>
            <w:tcW w:w="2426" w:type="dxa"/>
          </w:tcPr>
          <w:p w14:paraId="082D4FD3" w14:textId="77777777" w:rsidR="009E3A49" w:rsidRPr="00EC3F8D" w:rsidRDefault="009E3A49" w:rsidP="00911955">
            <w:pPr>
              <w:pStyle w:val="ListParagraph"/>
              <w:ind w:left="360"/>
              <w:jc w:val="right"/>
              <w:rPr>
                <w:rFonts w:ascii="Arial" w:hAnsi="Arial" w:cs="Arial"/>
                <w:szCs w:val="20"/>
              </w:rPr>
            </w:pPr>
            <w:r w:rsidRPr="00EC3F8D">
              <w:rPr>
                <w:rFonts w:ascii="Arial" w:hAnsi="Arial" w:cs="Arial"/>
                <w:szCs w:val="20"/>
              </w:rPr>
              <w:t>Jun 2016 - Jul 2016</w:t>
            </w:r>
          </w:p>
        </w:tc>
      </w:tr>
    </w:tbl>
    <w:p w14:paraId="1717AF59" w14:textId="292BF86C" w:rsidR="00BF7B6E" w:rsidRPr="00FB52A6" w:rsidRDefault="00BF7B6E" w:rsidP="00FB52A6">
      <w:pPr>
        <w:rPr>
          <w:rFonts w:ascii="Arial" w:hAnsi="Arial" w:cs="Arial"/>
          <w:b/>
          <w:bCs/>
          <w:sz w:val="24"/>
          <w:szCs w:val="32"/>
        </w:rPr>
      </w:pPr>
    </w:p>
    <w:sectPr w:rsidR="00BF7B6E" w:rsidRPr="00FB52A6" w:rsidSect="00AE4E53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rmorantGaramond-SemiBold">
    <w:altName w:val="Calibri"/>
    <w:panose1 w:val="020B0604020202020204"/>
    <w:charset w:val="00"/>
    <w:family w:val="auto"/>
    <w:pitch w:val="variable"/>
    <w:sig w:usb0="20000207" w:usb1="00000001" w:usb2="00000000" w:usb3="00000000" w:csb0="00000197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C82C9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1D2CBE"/>
    <w:multiLevelType w:val="hybridMultilevel"/>
    <w:tmpl w:val="4B323090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" w15:restartNumberingAfterBreak="0">
    <w:nsid w:val="0F3F0A1A"/>
    <w:multiLevelType w:val="hybridMultilevel"/>
    <w:tmpl w:val="73EA7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54A59"/>
    <w:multiLevelType w:val="hybridMultilevel"/>
    <w:tmpl w:val="1A882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B259E8"/>
    <w:multiLevelType w:val="hybridMultilevel"/>
    <w:tmpl w:val="E50230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86F09"/>
    <w:multiLevelType w:val="hybridMultilevel"/>
    <w:tmpl w:val="F7762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50E06"/>
    <w:multiLevelType w:val="hybridMultilevel"/>
    <w:tmpl w:val="5A921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DA6660"/>
    <w:multiLevelType w:val="hybridMultilevel"/>
    <w:tmpl w:val="7034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2A42"/>
    <w:multiLevelType w:val="hybridMultilevel"/>
    <w:tmpl w:val="27F68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863AFC"/>
    <w:multiLevelType w:val="hybridMultilevel"/>
    <w:tmpl w:val="710E9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A5E21"/>
    <w:multiLevelType w:val="hybridMultilevel"/>
    <w:tmpl w:val="EAAEB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E2295"/>
    <w:multiLevelType w:val="hybridMultilevel"/>
    <w:tmpl w:val="E2046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B02677"/>
    <w:multiLevelType w:val="hybridMultilevel"/>
    <w:tmpl w:val="A3E8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7"/>
  </w:num>
  <w:num w:numId="2" w16cid:durableId="283390146">
    <w:abstractNumId w:val="0"/>
  </w:num>
  <w:num w:numId="3" w16cid:durableId="1647737352">
    <w:abstractNumId w:val="1"/>
  </w:num>
  <w:num w:numId="4" w16cid:durableId="1500383557">
    <w:abstractNumId w:val="0"/>
  </w:num>
  <w:num w:numId="5" w16cid:durableId="1827283192">
    <w:abstractNumId w:val="0"/>
  </w:num>
  <w:num w:numId="6" w16cid:durableId="214662444">
    <w:abstractNumId w:val="13"/>
  </w:num>
  <w:num w:numId="7" w16cid:durableId="621880451">
    <w:abstractNumId w:val="0"/>
  </w:num>
  <w:num w:numId="8" w16cid:durableId="588929093">
    <w:abstractNumId w:val="0"/>
  </w:num>
  <w:num w:numId="9" w16cid:durableId="1925333088">
    <w:abstractNumId w:val="12"/>
  </w:num>
  <w:num w:numId="10" w16cid:durableId="920260981">
    <w:abstractNumId w:val="10"/>
  </w:num>
  <w:num w:numId="11" w16cid:durableId="2080713570">
    <w:abstractNumId w:val="3"/>
  </w:num>
  <w:num w:numId="12" w16cid:durableId="1905287626">
    <w:abstractNumId w:val="8"/>
  </w:num>
  <w:num w:numId="13" w16cid:durableId="1928877039">
    <w:abstractNumId w:val="5"/>
  </w:num>
  <w:num w:numId="14" w16cid:durableId="456335715">
    <w:abstractNumId w:val="14"/>
  </w:num>
  <w:num w:numId="15" w16cid:durableId="1807163569">
    <w:abstractNumId w:val="11"/>
  </w:num>
  <w:num w:numId="16" w16cid:durableId="1006517327">
    <w:abstractNumId w:val="9"/>
  </w:num>
  <w:num w:numId="17" w16cid:durableId="708182736">
    <w:abstractNumId w:val="4"/>
  </w:num>
  <w:num w:numId="18" w16cid:durableId="1750695012">
    <w:abstractNumId w:val="0"/>
  </w:num>
  <w:num w:numId="19" w16cid:durableId="652411175">
    <w:abstractNumId w:val="0"/>
  </w:num>
  <w:num w:numId="20" w16cid:durableId="693306196">
    <w:abstractNumId w:val="0"/>
  </w:num>
  <w:num w:numId="21" w16cid:durableId="1388335840">
    <w:abstractNumId w:val="0"/>
  </w:num>
  <w:num w:numId="22" w16cid:durableId="233585413">
    <w:abstractNumId w:val="0"/>
  </w:num>
  <w:num w:numId="23" w16cid:durableId="1473329253">
    <w:abstractNumId w:val="0"/>
  </w:num>
  <w:num w:numId="24" w16cid:durableId="317223849">
    <w:abstractNumId w:val="0"/>
  </w:num>
  <w:num w:numId="25" w16cid:durableId="1291742452">
    <w:abstractNumId w:val="0"/>
  </w:num>
  <w:num w:numId="26" w16cid:durableId="678507844">
    <w:abstractNumId w:val="6"/>
  </w:num>
  <w:num w:numId="27" w16cid:durableId="1925336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10"/>
    <w:rsid w:val="000000CB"/>
    <w:rsid w:val="00000C57"/>
    <w:rsid w:val="00012146"/>
    <w:rsid w:val="0001779C"/>
    <w:rsid w:val="00021DA5"/>
    <w:rsid w:val="000307C7"/>
    <w:rsid w:val="00044D59"/>
    <w:rsid w:val="00051725"/>
    <w:rsid w:val="00056C9F"/>
    <w:rsid w:val="00062A8D"/>
    <w:rsid w:val="000665A6"/>
    <w:rsid w:val="00070122"/>
    <w:rsid w:val="000702D1"/>
    <w:rsid w:val="00076125"/>
    <w:rsid w:val="00080D18"/>
    <w:rsid w:val="00084D42"/>
    <w:rsid w:val="00087F51"/>
    <w:rsid w:val="0009012B"/>
    <w:rsid w:val="00096844"/>
    <w:rsid w:val="000A5CD0"/>
    <w:rsid w:val="000B0D23"/>
    <w:rsid w:val="000B2732"/>
    <w:rsid w:val="000B363A"/>
    <w:rsid w:val="000B6AF9"/>
    <w:rsid w:val="000B739A"/>
    <w:rsid w:val="000D1DE1"/>
    <w:rsid w:val="000D4CDB"/>
    <w:rsid w:val="000E323E"/>
    <w:rsid w:val="000F1AE2"/>
    <w:rsid w:val="000F7342"/>
    <w:rsid w:val="000F7E54"/>
    <w:rsid w:val="00103BBF"/>
    <w:rsid w:val="00106B21"/>
    <w:rsid w:val="00123774"/>
    <w:rsid w:val="00137EA5"/>
    <w:rsid w:val="001414C4"/>
    <w:rsid w:val="00143418"/>
    <w:rsid w:val="0014388A"/>
    <w:rsid w:val="00145A96"/>
    <w:rsid w:val="0014663C"/>
    <w:rsid w:val="00160012"/>
    <w:rsid w:val="00161008"/>
    <w:rsid w:val="00163983"/>
    <w:rsid w:val="00163DE9"/>
    <w:rsid w:val="00171C10"/>
    <w:rsid w:val="001729E0"/>
    <w:rsid w:val="00181C1F"/>
    <w:rsid w:val="00191813"/>
    <w:rsid w:val="00196348"/>
    <w:rsid w:val="001A3916"/>
    <w:rsid w:val="001B4A37"/>
    <w:rsid w:val="001D374A"/>
    <w:rsid w:val="001D78C2"/>
    <w:rsid w:val="001D792C"/>
    <w:rsid w:val="001E6651"/>
    <w:rsid w:val="00200389"/>
    <w:rsid w:val="002105E2"/>
    <w:rsid w:val="00212F7C"/>
    <w:rsid w:val="0022059A"/>
    <w:rsid w:val="00231851"/>
    <w:rsid w:val="00231B84"/>
    <w:rsid w:val="002324ED"/>
    <w:rsid w:val="00236090"/>
    <w:rsid w:val="00244516"/>
    <w:rsid w:val="002702D4"/>
    <w:rsid w:val="00270B58"/>
    <w:rsid w:val="00284C89"/>
    <w:rsid w:val="002903D3"/>
    <w:rsid w:val="00296FC7"/>
    <w:rsid w:val="002A2910"/>
    <w:rsid w:val="002B4987"/>
    <w:rsid w:val="002C484E"/>
    <w:rsid w:val="002C589F"/>
    <w:rsid w:val="002E1744"/>
    <w:rsid w:val="002E4C13"/>
    <w:rsid w:val="002E5EE0"/>
    <w:rsid w:val="002F3541"/>
    <w:rsid w:val="002F57B2"/>
    <w:rsid w:val="002F64BE"/>
    <w:rsid w:val="00301E27"/>
    <w:rsid w:val="00305C4C"/>
    <w:rsid w:val="00313E55"/>
    <w:rsid w:val="00313EB5"/>
    <w:rsid w:val="003227BC"/>
    <w:rsid w:val="00330CBE"/>
    <w:rsid w:val="00331538"/>
    <w:rsid w:val="0035013F"/>
    <w:rsid w:val="00352849"/>
    <w:rsid w:val="00362CCC"/>
    <w:rsid w:val="0036559B"/>
    <w:rsid w:val="00372991"/>
    <w:rsid w:val="00376E3E"/>
    <w:rsid w:val="003810B6"/>
    <w:rsid w:val="00381284"/>
    <w:rsid w:val="00383393"/>
    <w:rsid w:val="0038347E"/>
    <w:rsid w:val="00383CC8"/>
    <w:rsid w:val="00384224"/>
    <w:rsid w:val="00387012"/>
    <w:rsid w:val="003935EE"/>
    <w:rsid w:val="00395E0E"/>
    <w:rsid w:val="003976DF"/>
    <w:rsid w:val="003B41D7"/>
    <w:rsid w:val="003B60E9"/>
    <w:rsid w:val="003C039D"/>
    <w:rsid w:val="003C06BF"/>
    <w:rsid w:val="003C30BA"/>
    <w:rsid w:val="003D1511"/>
    <w:rsid w:val="003E25A4"/>
    <w:rsid w:val="003E50DB"/>
    <w:rsid w:val="003F33A3"/>
    <w:rsid w:val="003F7556"/>
    <w:rsid w:val="00400686"/>
    <w:rsid w:val="004072BC"/>
    <w:rsid w:val="00411E77"/>
    <w:rsid w:val="00412A83"/>
    <w:rsid w:val="00417E00"/>
    <w:rsid w:val="004214D9"/>
    <w:rsid w:val="0042317F"/>
    <w:rsid w:val="004272A0"/>
    <w:rsid w:val="00427768"/>
    <w:rsid w:val="00430126"/>
    <w:rsid w:val="004371F0"/>
    <w:rsid w:val="00437CE2"/>
    <w:rsid w:val="00443D8C"/>
    <w:rsid w:val="00446145"/>
    <w:rsid w:val="00446BBA"/>
    <w:rsid w:val="00462B57"/>
    <w:rsid w:val="00470B86"/>
    <w:rsid w:val="0047101D"/>
    <w:rsid w:val="00471FFC"/>
    <w:rsid w:val="004835A9"/>
    <w:rsid w:val="0049242D"/>
    <w:rsid w:val="004B07C0"/>
    <w:rsid w:val="004B7243"/>
    <w:rsid w:val="004B7666"/>
    <w:rsid w:val="004C1ED7"/>
    <w:rsid w:val="004D06C9"/>
    <w:rsid w:val="004D7B29"/>
    <w:rsid w:val="004E7E35"/>
    <w:rsid w:val="004F4421"/>
    <w:rsid w:val="005028BB"/>
    <w:rsid w:val="0051037B"/>
    <w:rsid w:val="005173BF"/>
    <w:rsid w:val="00521696"/>
    <w:rsid w:val="00523754"/>
    <w:rsid w:val="00525F8F"/>
    <w:rsid w:val="0053063E"/>
    <w:rsid w:val="00530D23"/>
    <w:rsid w:val="00536466"/>
    <w:rsid w:val="0053757F"/>
    <w:rsid w:val="00546C22"/>
    <w:rsid w:val="00555F44"/>
    <w:rsid w:val="00565240"/>
    <w:rsid w:val="00566E23"/>
    <w:rsid w:val="005757AD"/>
    <w:rsid w:val="005852FD"/>
    <w:rsid w:val="00585F45"/>
    <w:rsid w:val="00591D60"/>
    <w:rsid w:val="00597D74"/>
    <w:rsid w:val="005B073C"/>
    <w:rsid w:val="005B1509"/>
    <w:rsid w:val="005C382E"/>
    <w:rsid w:val="005D3533"/>
    <w:rsid w:val="005D43D7"/>
    <w:rsid w:val="005D73DA"/>
    <w:rsid w:val="005E76D5"/>
    <w:rsid w:val="005F2FAC"/>
    <w:rsid w:val="005F41F8"/>
    <w:rsid w:val="005F47B8"/>
    <w:rsid w:val="005F6464"/>
    <w:rsid w:val="006133C6"/>
    <w:rsid w:val="00614070"/>
    <w:rsid w:val="0061773E"/>
    <w:rsid w:val="00624436"/>
    <w:rsid w:val="00624EB6"/>
    <w:rsid w:val="00626DF0"/>
    <w:rsid w:val="006279A8"/>
    <w:rsid w:val="00627FF8"/>
    <w:rsid w:val="00635471"/>
    <w:rsid w:val="00636993"/>
    <w:rsid w:val="00643D2E"/>
    <w:rsid w:val="006477FF"/>
    <w:rsid w:val="00654AE3"/>
    <w:rsid w:val="0066750D"/>
    <w:rsid w:val="00672FF5"/>
    <w:rsid w:val="00681F32"/>
    <w:rsid w:val="00690548"/>
    <w:rsid w:val="00694A7B"/>
    <w:rsid w:val="00696AEF"/>
    <w:rsid w:val="00697E41"/>
    <w:rsid w:val="006A28E1"/>
    <w:rsid w:val="006A41F5"/>
    <w:rsid w:val="006A444B"/>
    <w:rsid w:val="006A6161"/>
    <w:rsid w:val="006C3343"/>
    <w:rsid w:val="006D04B1"/>
    <w:rsid w:val="006D1361"/>
    <w:rsid w:val="006E1E1B"/>
    <w:rsid w:val="006E3646"/>
    <w:rsid w:val="006F4E26"/>
    <w:rsid w:val="006F7152"/>
    <w:rsid w:val="007022B5"/>
    <w:rsid w:val="00702DD3"/>
    <w:rsid w:val="00703D88"/>
    <w:rsid w:val="00720244"/>
    <w:rsid w:val="00720B58"/>
    <w:rsid w:val="0073039B"/>
    <w:rsid w:val="007366CE"/>
    <w:rsid w:val="00736BD7"/>
    <w:rsid w:val="007405BF"/>
    <w:rsid w:val="00743CE3"/>
    <w:rsid w:val="00750687"/>
    <w:rsid w:val="007520F7"/>
    <w:rsid w:val="007541F3"/>
    <w:rsid w:val="00760650"/>
    <w:rsid w:val="007775FF"/>
    <w:rsid w:val="007920B3"/>
    <w:rsid w:val="00795908"/>
    <w:rsid w:val="007B29A4"/>
    <w:rsid w:val="007C6DE0"/>
    <w:rsid w:val="007C7A04"/>
    <w:rsid w:val="007C7D51"/>
    <w:rsid w:val="007D2196"/>
    <w:rsid w:val="007D5C9F"/>
    <w:rsid w:val="007D5DBF"/>
    <w:rsid w:val="007D7985"/>
    <w:rsid w:val="007F2796"/>
    <w:rsid w:val="007F677D"/>
    <w:rsid w:val="00802AC5"/>
    <w:rsid w:val="00820BA1"/>
    <w:rsid w:val="00820FCB"/>
    <w:rsid w:val="00831CAB"/>
    <w:rsid w:val="00836C20"/>
    <w:rsid w:val="00836E93"/>
    <w:rsid w:val="00846B3E"/>
    <w:rsid w:val="00846CA0"/>
    <w:rsid w:val="00847205"/>
    <w:rsid w:val="00855B85"/>
    <w:rsid w:val="0085610A"/>
    <w:rsid w:val="008601D5"/>
    <w:rsid w:val="00862886"/>
    <w:rsid w:val="00864A75"/>
    <w:rsid w:val="00864E55"/>
    <w:rsid w:val="00866E4F"/>
    <w:rsid w:val="008678C8"/>
    <w:rsid w:val="008708B6"/>
    <w:rsid w:val="00870F29"/>
    <w:rsid w:val="0088196A"/>
    <w:rsid w:val="008877DE"/>
    <w:rsid w:val="00890653"/>
    <w:rsid w:val="00895ECC"/>
    <w:rsid w:val="00896D6C"/>
    <w:rsid w:val="008A194A"/>
    <w:rsid w:val="008A2B7F"/>
    <w:rsid w:val="008A73BA"/>
    <w:rsid w:val="008A7595"/>
    <w:rsid w:val="008A7BB6"/>
    <w:rsid w:val="008B40D0"/>
    <w:rsid w:val="008B7283"/>
    <w:rsid w:val="008B7C5F"/>
    <w:rsid w:val="008D3023"/>
    <w:rsid w:val="008E45B0"/>
    <w:rsid w:val="008E61A2"/>
    <w:rsid w:val="008F1935"/>
    <w:rsid w:val="008F77CE"/>
    <w:rsid w:val="0090195A"/>
    <w:rsid w:val="00903425"/>
    <w:rsid w:val="00921CED"/>
    <w:rsid w:val="00926806"/>
    <w:rsid w:val="009317FF"/>
    <w:rsid w:val="0093263C"/>
    <w:rsid w:val="00933554"/>
    <w:rsid w:val="00940C69"/>
    <w:rsid w:val="00943C83"/>
    <w:rsid w:val="009516E1"/>
    <w:rsid w:val="00951E19"/>
    <w:rsid w:val="009645A0"/>
    <w:rsid w:val="009652D6"/>
    <w:rsid w:val="00970F9D"/>
    <w:rsid w:val="00983E5C"/>
    <w:rsid w:val="009841CD"/>
    <w:rsid w:val="00992E86"/>
    <w:rsid w:val="009A12A3"/>
    <w:rsid w:val="009A4F06"/>
    <w:rsid w:val="009A5C53"/>
    <w:rsid w:val="009B084E"/>
    <w:rsid w:val="009D098F"/>
    <w:rsid w:val="009D1F6A"/>
    <w:rsid w:val="009D65D6"/>
    <w:rsid w:val="009E0E01"/>
    <w:rsid w:val="009E2034"/>
    <w:rsid w:val="009E2B24"/>
    <w:rsid w:val="009E2C67"/>
    <w:rsid w:val="009E3A49"/>
    <w:rsid w:val="009F5C1E"/>
    <w:rsid w:val="00A03BCE"/>
    <w:rsid w:val="00A156D2"/>
    <w:rsid w:val="00A17581"/>
    <w:rsid w:val="00A20FF7"/>
    <w:rsid w:val="00A33348"/>
    <w:rsid w:val="00A36F5A"/>
    <w:rsid w:val="00A40325"/>
    <w:rsid w:val="00A42E7E"/>
    <w:rsid w:val="00A53E3F"/>
    <w:rsid w:val="00A55400"/>
    <w:rsid w:val="00A55517"/>
    <w:rsid w:val="00A57D45"/>
    <w:rsid w:val="00A6112F"/>
    <w:rsid w:val="00A676CD"/>
    <w:rsid w:val="00A71115"/>
    <w:rsid w:val="00A8346D"/>
    <w:rsid w:val="00A83D87"/>
    <w:rsid w:val="00AA06D1"/>
    <w:rsid w:val="00AA5B3C"/>
    <w:rsid w:val="00AC069C"/>
    <w:rsid w:val="00AC3184"/>
    <w:rsid w:val="00AC44F0"/>
    <w:rsid w:val="00AC68B8"/>
    <w:rsid w:val="00AD37B2"/>
    <w:rsid w:val="00AE4E53"/>
    <w:rsid w:val="00AE674A"/>
    <w:rsid w:val="00AE7E72"/>
    <w:rsid w:val="00AF3B4F"/>
    <w:rsid w:val="00B01591"/>
    <w:rsid w:val="00B11C1B"/>
    <w:rsid w:val="00B13929"/>
    <w:rsid w:val="00B17ED2"/>
    <w:rsid w:val="00B24120"/>
    <w:rsid w:val="00B27421"/>
    <w:rsid w:val="00B331CC"/>
    <w:rsid w:val="00B341F0"/>
    <w:rsid w:val="00B35662"/>
    <w:rsid w:val="00B3585D"/>
    <w:rsid w:val="00B36C59"/>
    <w:rsid w:val="00B3757B"/>
    <w:rsid w:val="00B455BF"/>
    <w:rsid w:val="00B45668"/>
    <w:rsid w:val="00B52038"/>
    <w:rsid w:val="00B55CCA"/>
    <w:rsid w:val="00B625EE"/>
    <w:rsid w:val="00B62A0E"/>
    <w:rsid w:val="00B63912"/>
    <w:rsid w:val="00B66B8C"/>
    <w:rsid w:val="00B67298"/>
    <w:rsid w:val="00B743A1"/>
    <w:rsid w:val="00B76926"/>
    <w:rsid w:val="00BA04D3"/>
    <w:rsid w:val="00BA20D1"/>
    <w:rsid w:val="00BA4AD5"/>
    <w:rsid w:val="00BA72B8"/>
    <w:rsid w:val="00BB3EA3"/>
    <w:rsid w:val="00BB5208"/>
    <w:rsid w:val="00BB624A"/>
    <w:rsid w:val="00BC0659"/>
    <w:rsid w:val="00BC5193"/>
    <w:rsid w:val="00BD1327"/>
    <w:rsid w:val="00BD1BC2"/>
    <w:rsid w:val="00BD39FC"/>
    <w:rsid w:val="00BD3A9C"/>
    <w:rsid w:val="00BD7B10"/>
    <w:rsid w:val="00BE2372"/>
    <w:rsid w:val="00BE2FB5"/>
    <w:rsid w:val="00BE6CC4"/>
    <w:rsid w:val="00BE6FC0"/>
    <w:rsid w:val="00BF0422"/>
    <w:rsid w:val="00BF27C0"/>
    <w:rsid w:val="00BF7B6E"/>
    <w:rsid w:val="00C02874"/>
    <w:rsid w:val="00C066B1"/>
    <w:rsid w:val="00C1680C"/>
    <w:rsid w:val="00C17FA0"/>
    <w:rsid w:val="00C379BD"/>
    <w:rsid w:val="00C41344"/>
    <w:rsid w:val="00C41FA1"/>
    <w:rsid w:val="00C461DF"/>
    <w:rsid w:val="00C50FE7"/>
    <w:rsid w:val="00C51272"/>
    <w:rsid w:val="00C60B02"/>
    <w:rsid w:val="00C659DF"/>
    <w:rsid w:val="00C70970"/>
    <w:rsid w:val="00C7543D"/>
    <w:rsid w:val="00C83A94"/>
    <w:rsid w:val="00C84165"/>
    <w:rsid w:val="00C86729"/>
    <w:rsid w:val="00C87FB5"/>
    <w:rsid w:val="00C9240D"/>
    <w:rsid w:val="00CC2920"/>
    <w:rsid w:val="00CC4EC0"/>
    <w:rsid w:val="00CC7276"/>
    <w:rsid w:val="00CD0396"/>
    <w:rsid w:val="00CD19F9"/>
    <w:rsid w:val="00CD3B9E"/>
    <w:rsid w:val="00CD3DC1"/>
    <w:rsid w:val="00CD5E48"/>
    <w:rsid w:val="00CD6F37"/>
    <w:rsid w:val="00CE0642"/>
    <w:rsid w:val="00D06702"/>
    <w:rsid w:val="00D0780A"/>
    <w:rsid w:val="00D259E0"/>
    <w:rsid w:val="00D25E51"/>
    <w:rsid w:val="00D31BCB"/>
    <w:rsid w:val="00D31E80"/>
    <w:rsid w:val="00D32A5B"/>
    <w:rsid w:val="00D346C3"/>
    <w:rsid w:val="00D41788"/>
    <w:rsid w:val="00D45817"/>
    <w:rsid w:val="00D45896"/>
    <w:rsid w:val="00D50E87"/>
    <w:rsid w:val="00D5284C"/>
    <w:rsid w:val="00D5408B"/>
    <w:rsid w:val="00D664CC"/>
    <w:rsid w:val="00D72F4E"/>
    <w:rsid w:val="00D77220"/>
    <w:rsid w:val="00D7776A"/>
    <w:rsid w:val="00D8084A"/>
    <w:rsid w:val="00D81143"/>
    <w:rsid w:val="00D84D86"/>
    <w:rsid w:val="00D908BD"/>
    <w:rsid w:val="00D90BA6"/>
    <w:rsid w:val="00D933F6"/>
    <w:rsid w:val="00D948E6"/>
    <w:rsid w:val="00DA2D96"/>
    <w:rsid w:val="00DA54D7"/>
    <w:rsid w:val="00DA7F52"/>
    <w:rsid w:val="00DB2703"/>
    <w:rsid w:val="00DB48E8"/>
    <w:rsid w:val="00DB7463"/>
    <w:rsid w:val="00DC03F5"/>
    <w:rsid w:val="00DC2E13"/>
    <w:rsid w:val="00DC611E"/>
    <w:rsid w:val="00DD04DA"/>
    <w:rsid w:val="00DF3E67"/>
    <w:rsid w:val="00E05C6F"/>
    <w:rsid w:val="00E13B1B"/>
    <w:rsid w:val="00E23BC7"/>
    <w:rsid w:val="00E311D2"/>
    <w:rsid w:val="00E3148A"/>
    <w:rsid w:val="00E41976"/>
    <w:rsid w:val="00E42FE6"/>
    <w:rsid w:val="00E44A1A"/>
    <w:rsid w:val="00E529B5"/>
    <w:rsid w:val="00E551AA"/>
    <w:rsid w:val="00E55FC3"/>
    <w:rsid w:val="00E5668F"/>
    <w:rsid w:val="00E70E76"/>
    <w:rsid w:val="00E7107C"/>
    <w:rsid w:val="00E711F2"/>
    <w:rsid w:val="00E75E8D"/>
    <w:rsid w:val="00E76B9F"/>
    <w:rsid w:val="00E82EFB"/>
    <w:rsid w:val="00E90123"/>
    <w:rsid w:val="00E91502"/>
    <w:rsid w:val="00E92967"/>
    <w:rsid w:val="00E92EB1"/>
    <w:rsid w:val="00E97CF1"/>
    <w:rsid w:val="00EA19CF"/>
    <w:rsid w:val="00EA42DE"/>
    <w:rsid w:val="00EA5676"/>
    <w:rsid w:val="00EB234C"/>
    <w:rsid w:val="00EB5DED"/>
    <w:rsid w:val="00EB5F16"/>
    <w:rsid w:val="00EC312E"/>
    <w:rsid w:val="00EC3F8D"/>
    <w:rsid w:val="00EC5446"/>
    <w:rsid w:val="00EC7D82"/>
    <w:rsid w:val="00ED16FC"/>
    <w:rsid w:val="00ED56AA"/>
    <w:rsid w:val="00EE0081"/>
    <w:rsid w:val="00EF3E64"/>
    <w:rsid w:val="00EF6729"/>
    <w:rsid w:val="00F01E3E"/>
    <w:rsid w:val="00F0302C"/>
    <w:rsid w:val="00F11B2E"/>
    <w:rsid w:val="00F156CD"/>
    <w:rsid w:val="00F26121"/>
    <w:rsid w:val="00F26614"/>
    <w:rsid w:val="00F32777"/>
    <w:rsid w:val="00F412E0"/>
    <w:rsid w:val="00F51606"/>
    <w:rsid w:val="00F62C54"/>
    <w:rsid w:val="00F64EC5"/>
    <w:rsid w:val="00F70D5D"/>
    <w:rsid w:val="00F71CF5"/>
    <w:rsid w:val="00F962EC"/>
    <w:rsid w:val="00FA56BD"/>
    <w:rsid w:val="00FA6235"/>
    <w:rsid w:val="00FB45B6"/>
    <w:rsid w:val="00FB52A6"/>
    <w:rsid w:val="00FB5377"/>
    <w:rsid w:val="00FC5C25"/>
    <w:rsid w:val="00FD5159"/>
    <w:rsid w:val="00FE0855"/>
    <w:rsid w:val="00FE0FD3"/>
    <w:rsid w:val="00FE52BB"/>
    <w:rsid w:val="00FF44DA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C6868"/>
  <w15:chartTrackingRefBased/>
  <w15:docId w15:val="{7ED571DD-3278-4102-BEF6-020E091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D098F"/>
    <w:pPr>
      <w:keepNext/>
      <w:keepLines/>
      <w:outlineLvl w:val="2"/>
    </w:pPr>
    <w:rPr>
      <w:rFonts w:asciiTheme="majorHAnsi" w:eastAsiaTheme="majorEastAsia" w:hAnsiTheme="majorHAnsi" w:cstheme="majorBidi"/>
      <w:color w:val="3A62AA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table" w:styleId="TableGrid">
    <w:name w:val="Table Grid"/>
    <w:basedOn w:val="TableNormal"/>
    <w:uiPriority w:val="39"/>
    <w:rsid w:val="00145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66B1"/>
    <w:rPr>
      <w:rFonts w:eastAsiaTheme="minorEastAsia"/>
      <w:sz w:val="21"/>
      <w:szCs w:val="21"/>
      <w:lang w:val="pl-PL"/>
    </w:rPr>
  </w:style>
  <w:style w:type="character" w:customStyle="1" w:styleId="normaltextrun">
    <w:name w:val="normaltextrun"/>
    <w:basedOn w:val="DefaultParagraphFont"/>
    <w:rsid w:val="00C066B1"/>
  </w:style>
  <w:style w:type="paragraph" w:customStyle="1" w:styleId="StylElisabeth">
    <w:name w:val="StylElisabeth"/>
    <w:basedOn w:val="Title"/>
    <w:link w:val="StylElisabethZnak"/>
    <w:qFormat/>
    <w:rsid w:val="00D31E80"/>
    <w:pPr>
      <w:pBdr>
        <w:bottom w:val="single" w:sz="4" w:space="1" w:color="auto"/>
      </w:pBdr>
      <w:tabs>
        <w:tab w:val="clear" w:pos="10800"/>
      </w:tabs>
      <w:spacing w:before="240" w:after="240"/>
      <w:contextualSpacing/>
    </w:pPr>
    <w:rPr>
      <w:rFonts w:ascii="Arial Black" w:eastAsiaTheme="majorEastAsia" w:hAnsi="Arial Black" w:cstheme="majorBidi"/>
      <w:b w:val="0"/>
      <w:bCs w:val="0"/>
      <w:caps w:val="0"/>
      <w:spacing w:val="-10"/>
      <w:kern w:val="28"/>
      <w:sz w:val="32"/>
      <w:szCs w:val="56"/>
      <w:lang w:val="en-GB"/>
    </w:rPr>
  </w:style>
  <w:style w:type="character" w:customStyle="1" w:styleId="StylElisabethZnak">
    <w:name w:val="StylElisabeth Znak"/>
    <w:basedOn w:val="TitleChar"/>
    <w:link w:val="StylElisabeth"/>
    <w:rsid w:val="00D31E80"/>
    <w:rPr>
      <w:rFonts w:ascii="Arial Black" w:eastAsiaTheme="majorEastAsia" w:hAnsi="Arial Black" w:cstheme="majorBidi"/>
      <w:b w:val="0"/>
      <w:bCs w:val="0"/>
      <w:caps w:val="0"/>
      <w:color w:val="000000" w:themeColor="text1"/>
      <w:spacing w:val="-10"/>
      <w:kern w:val="28"/>
      <w:sz w:val="32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"/>
    <w:rsid w:val="008561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customStyle="1" w:styleId="eop">
    <w:name w:val="eop"/>
    <w:basedOn w:val="DefaultParagraphFont"/>
    <w:rsid w:val="0085610A"/>
  </w:style>
  <w:style w:type="character" w:styleId="FollowedHyperlink">
    <w:name w:val="FollowedHyperlink"/>
    <w:basedOn w:val="DefaultParagraphFont"/>
    <w:uiPriority w:val="99"/>
    <w:semiHidden/>
    <w:unhideWhenUsed/>
    <w:rsid w:val="00597D7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D5DBF"/>
    <w:pPr>
      <w:tabs>
        <w:tab w:val="center" w:pos="4680"/>
        <w:tab w:val="right" w:pos="9360"/>
      </w:tabs>
      <w:spacing w:before="0"/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D5DBF"/>
    <w:rPr>
      <w:rFonts w:eastAsiaTheme="minorEastAsia"/>
      <w:sz w:val="22"/>
      <w:szCs w:val="22"/>
    </w:rPr>
  </w:style>
  <w:style w:type="character" w:styleId="Strong">
    <w:name w:val="Strong"/>
    <w:basedOn w:val="DefaultParagraphFont"/>
    <w:uiPriority w:val="22"/>
    <w:qFormat/>
    <w:rsid w:val="00141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73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98F"/>
    <w:rPr>
      <w:rFonts w:asciiTheme="majorHAnsi" w:eastAsiaTheme="majorEastAsia" w:hAnsiTheme="majorHAnsi" w:cstheme="majorBidi"/>
      <w:color w:val="3A62AA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sudhanshu.github.io/portfolio/" TargetMode="External"/><Relationship Id="rId5" Type="http://schemas.openxmlformats.org/officeDocument/2006/relationships/numbering" Target="numbering.xml"/><Relationship Id="rId10" Type="http://schemas.openxmlformats.org/officeDocument/2006/relationships/hyperlink" Target="linkedin.com/in/sudhanshu-kakka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emsudhanshu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dhanshu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4956ee-4121-421d-821f-6f6a05d1deb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8C427DE59234F98D27BEEF6CA6CA1" ma:contentTypeVersion="6" ma:contentTypeDescription="Create a new document." ma:contentTypeScope="" ma:versionID="284dfce88f06ebc641be3434cad140c0">
  <xsd:schema xmlns:xsd="http://www.w3.org/2001/XMLSchema" xmlns:xs="http://www.w3.org/2001/XMLSchema" xmlns:p="http://schemas.microsoft.com/office/2006/metadata/properties" xmlns:ns3="374956ee-4121-421d-821f-6f6a05d1deb3" targetNamespace="http://schemas.microsoft.com/office/2006/metadata/properties" ma:root="true" ma:fieldsID="60b18d39d903f35ce35fc4f4bcf210ab" ns3:_="">
    <xsd:import namespace="374956ee-4121-421d-821f-6f6a05d1deb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956ee-4121-421d-821f-6f6a05d1deb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374956ee-4121-421d-821f-6f6a05d1deb3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4A871CE-D54E-4EE1-93DB-7AA9A747B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956ee-4121-421d-821f-6f6a05d1de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C:\Users\Sudhanshu\AppData\Roaming\Microsoft\Templates\Modern simple resume for IT specialist.dotx</Template>
  <TotalTime>556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</dc:creator>
  <cp:keywords/>
  <dc:description/>
  <cp:lastModifiedBy>Sudhanshu Kakkar</cp:lastModifiedBy>
  <cp:revision>187</cp:revision>
  <cp:lastPrinted>2025-10-07T02:08:00Z</cp:lastPrinted>
  <dcterms:created xsi:type="dcterms:W3CDTF">2025-03-18T02:28:00Z</dcterms:created>
  <dcterms:modified xsi:type="dcterms:W3CDTF">2025-10-20T20:54:00Z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0x01010020F8C427DE59234F98D27BEEF6CA6CA1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MSIP_Label_a73fd474-4f3c-44ed-88fb-5cc4bd2471bf_Enabled">
    <vt:lpwstr>true</vt:lpwstr>
  </property>
  <property fmtid="{D5CDD505-2E9C-101B-9397-08002B2CF9AE}" pid="12" name="MSIP_Label_a73fd474-4f3c-44ed-88fb-5cc4bd2471bf_SetDate">
    <vt:lpwstr>2025-03-17T22:03:55Z</vt:lpwstr>
  </property>
  <property fmtid="{D5CDD505-2E9C-101B-9397-08002B2CF9AE}" pid="13" name="MSIP_Label_a73fd474-4f3c-44ed-88fb-5cc4bd2471bf_Method">
    <vt:lpwstr>Standard</vt:lpwstr>
  </property>
  <property fmtid="{D5CDD505-2E9C-101B-9397-08002B2CF9AE}" pid="14" name="MSIP_Label_a73fd474-4f3c-44ed-88fb-5cc4bd2471bf_Name">
    <vt:lpwstr>defa4170-0d19-0005-0004-bc88714345d2</vt:lpwstr>
  </property>
  <property fmtid="{D5CDD505-2E9C-101B-9397-08002B2CF9AE}" pid="15" name="MSIP_Label_a73fd474-4f3c-44ed-88fb-5cc4bd2471bf_SiteId">
    <vt:lpwstr>8d1a69ec-03b5-4345-ae21-dad112f5fb4f</vt:lpwstr>
  </property>
  <property fmtid="{D5CDD505-2E9C-101B-9397-08002B2CF9AE}" pid="16" name="MSIP_Label_a73fd474-4f3c-44ed-88fb-5cc4bd2471bf_ActionId">
    <vt:lpwstr>80be0915-47e0-4b28-8d7c-ef7f951649e2</vt:lpwstr>
  </property>
  <property fmtid="{D5CDD505-2E9C-101B-9397-08002B2CF9AE}" pid="17" name="MSIP_Label_a73fd474-4f3c-44ed-88fb-5cc4bd2471bf_ContentBits">
    <vt:lpwstr>0</vt:lpwstr>
  </property>
  <property fmtid="{D5CDD505-2E9C-101B-9397-08002B2CF9AE}" pid="18" name="MSIP_Label_a73fd474-4f3c-44ed-88fb-5cc4bd2471bf_Tag">
    <vt:lpwstr>10, 3, 0, 1</vt:lpwstr>
  </property>
</Properties>
</file>